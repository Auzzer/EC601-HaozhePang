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E792E" w14:textId="748238B8" w:rsidR="008B0759" w:rsidRPr="008B0759" w:rsidRDefault="008B0759" w:rsidP="008B0759">
      <w:pPr>
        <w:pStyle w:val="ListParagraph"/>
        <w:numPr>
          <w:ilvl w:val="0"/>
          <w:numId w:val="17"/>
        </w:numPr>
        <w:rPr>
          <w:rFonts w:ascii="Times New Roman" w:hAnsi="Times New Roman" w:cs="Times New Roman"/>
          <w:b/>
          <w:bCs/>
          <w:sz w:val="28"/>
          <w:szCs w:val="28"/>
        </w:rPr>
      </w:pPr>
      <w:bookmarkStart w:id="0" w:name="OLE_LINK2"/>
      <w:r w:rsidRPr="008B0759">
        <w:rPr>
          <w:rFonts w:ascii="Times New Roman" w:hAnsi="Times New Roman" w:cs="Times New Roman"/>
          <w:b/>
          <w:bCs/>
          <w:sz w:val="28"/>
          <w:szCs w:val="28"/>
        </w:rPr>
        <w:t>Introduction</w:t>
      </w:r>
    </w:p>
    <w:p w14:paraId="203E671E" w14:textId="69DEB764" w:rsidR="00352F4C" w:rsidRPr="00352F4C" w:rsidRDefault="00352F4C" w:rsidP="00352F4C">
      <w:pPr>
        <w:rPr>
          <w:rFonts w:ascii="Times New Roman" w:hAnsi="Times New Roman" w:cs="Times New Roman"/>
        </w:rPr>
      </w:pPr>
      <w:r w:rsidRPr="00352F4C">
        <w:rPr>
          <w:rFonts w:ascii="Times New Roman" w:hAnsi="Times New Roman" w:cs="Times New Roman"/>
        </w:rPr>
        <w:t>I am developing a legal language model (LLM) product tailored for comprehensive tax planning. This product will offer the following capabilities:</w:t>
      </w:r>
    </w:p>
    <w:p w14:paraId="1506A0AD" w14:textId="77777777" w:rsidR="00352F4C" w:rsidRPr="00352F4C" w:rsidRDefault="00352F4C" w:rsidP="00352F4C">
      <w:pPr>
        <w:numPr>
          <w:ilvl w:val="0"/>
          <w:numId w:val="2"/>
        </w:numPr>
        <w:rPr>
          <w:rFonts w:ascii="Times New Roman" w:hAnsi="Times New Roman" w:cs="Times New Roman"/>
        </w:rPr>
      </w:pPr>
      <w:r w:rsidRPr="00352F4C">
        <w:rPr>
          <w:rFonts w:ascii="Times New Roman" w:hAnsi="Times New Roman" w:cs="Times New Roman"/>
        </w:rPr>
        <w:t>Assist users in navigating tax compliance to ensure adherence to legal standards.</w:t>
      </w:r>
    </w:p>
    <w:p w14:paraId="3A4EB7DB" w14:textId="77777777" w:rsidR="00352F4C" w:rsidRPr="00352F4C" w:rsidRDefault="00352F4C" w:rsidP="00352F4C">
      <w:pPr>
        <w:numPr>
          <w:ilvl w:val="0"/>
          <w:numId w:val="2"/>
        </w:numPr>
        <w:rPr>
          <w:rFonts w:ascii="Times New Roman" w:hAnsi="Times New Roman" w:cs="Times New Roman"/>
        </w:rPr>
      </w:pPr>
      <w:r w:rsidRPr="00352F4C">
        <w:rPr>
          <w:rFonts w:ascii="Times New Roman" w:hAnsi="Times New Roman" w:cs="Times New Roman"/>
        </w:rPr>
        <w:t>Provide expert solutions to a wide array of tax-related queries.</w:t>
      </w:r>
    </w:p>
    <w:p w14:paraId="78F0306F" w14:textId="77777777" w:rsidR="00352F4C" w:rsidRDefault="00352F4C" w:rsidP="00352F4C">
      <w:pPr>
        <w:numPr>
          <w:ilvl w:val="0"/>
          <w:numId w:val="2"/>
        </w:numPr>
        <w:rPr>
          <w:rFonts w:ascii="Times New Roman" w:hAnsi="Times New Roman" w:cs="Times New Roman"/>
        </w:rPr>
      </w:pPr>
      <w:r w:rsidRPr="00352F4C">
        <w:rPr>
          <w:rFonts w:ascii="Times New Roman" w:hAnsi="Times New Roman" w:cs="Times New Roman"/>
        </w:rPr>
        <w:t>Optimize tax strategies to minimize tax liabilities effectively.</w:t>
      </w:r>
    </w:p>
    <w:p w14:paraId="5E998787" w14:textId="77777777" w:rsidR="008B0759" w:rsidRDefault="008B0759" w:rsidP="008B0759">
      <w:pPr>
        <w:rPr>
          <w:rFonts w:ascii="Times New Roman" w:hAnsi="Times New Roman" w:cs="Times New Roman"/>
        </w:rPr>
      </w:pPr>
    </w:p>
    <w:p w14:paraId="650DA4B9" w14:textId="2F2834F7" w:rsidR="00A77EC0" w:rsidRDefault="008B0759" w:rsidP="00A77EC0">
      <w:pPr>
        <w:pStyle w:val="ListParagraph"/>
        <w:numPr>
          <w:ilvl w:val="0"/>
          <w:numId w:val="17"/>
        </w:numPr>
        <w:spacing w:line="240" w:lineRule="atLeast"/>
        <w:rPr>
          <w:rFonts w:ascii="Times New Roman" w:hAnsi="Times New Roman" w:cs="Times New Roman"/>
          <w:b/>
          <w:bCs/>
          <w:sz w:val="32"/>
          <w:szCs w:val="32"/>
        </w:rPr>
      </w:pPr>
      <w:r w:rsidRPr="008B0759">
        <w:rPr>
          <w:rFonts w:ascii="Times New Roman" w:hAnsi="Times New Roman" w:cs="Times New Roman"/>
          <w:b/>
          <w:bCs/>
          <w:sz w:val="32"/>
          <w:szCs w:val="32"/>
        </w:rPr>
        <w:t>Construct a Console with ChatGPT API</w:t>
      </w:r>
      <w:r w:rsidR="00A77EC0">
        <w:rPr>
          <w:rFonts w:ascii="Times New Roman" w:hAnsi="Times New Roman" w:cs="Times New Roman"/>
          <w:b/>
          <w:bCs/>
          <w:sz w:val="32"/>
          <w:szCs w:val="32"/>
        </w:rPr>
        <w:t>s</w:t>
      </w:r>
    </w:p>
    <w:p w14:paraId="49665128" w14:textId="2B2E9E9C" w:rsidR="008A53A2" w:rsidRPr="008A53A2" w:rsidRDefault="008A53A2" w:rsidP="008A53A2">
      <w:pPr>
        <w:spacing w:line="240" w:lineRule="atLeast"/>
        <w:rPr>
          <w:rFonts w:ascii="Times New Roman" w:hAnsi="Times New Roman" w:cs="Times New Roman"/>
          <w:i/>
          <w:iCs/>
          <w:sz w:val="20"/>
          <w:szCs w:val="20"/>
        </w:rPr>
      </w:pPr>
      <w:r>
        <w:rPr>
          <w:rFonts w:ascii="Times New Roman" w:hAnsi="Times New Roman" w:cs="Times New Roman"/>
        </w:rPr>
        <w:t xml:space="preserve">Firstly, I develop a console using ChatGPT API to generate the results. Here are </w:t>
      </w:r>
      <w:r w:rsidR="008B0759">
        <w:rPr>
          <w:rFonts w:ascii="Times New Roman" w:hAnsi="Times New Roman" w:cs="Times New Roman"/>
        </w:rPr>
        <w:t xml:space="preserve">the </w:t>
      </w:r>
      <w:r>
        <w:rPr>
          <w:rFonts w:ascii="Times New Roman" w:hAnsi="Times New Roman" w:cs="Times New Roman"/>
        </w:rPr>
        <w:t>details:</w:t>
      </w:r>
      <w:r>
        <w:rPr>
          <w:rFonts w:ascii="Times New Roman" w:hAnsi="Times New Roman" w:cs="Times New Roman"/>
        </w:rPr>
        <w:br/>
      </w:r>
      <w:r w:rsidRPr="008A53A2">
        <w:rPr>
          <w:rFonts w:ascii="Times New Roman" w:hAnsi="Times New Roman" w:cs="Times New Roman"/>
          <w:i/>
          <w:iCs/>
          <w:sz w:val="20"/>
          <w:szCs w:val="20"/>
        </w:rPr>
        <w:t>You: Hello</w:t>
      </w:r>
    </w:p>
    <w:p w14:paraId="7544563A"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Assistant: Hello! How can I assist you today?</w:t>
      </w:r>
    </w:p>
    <w:p w14:paraId="59ACE216"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You: I am developing a legal language model (LLM) product tailored for comprehensive tax planning. This product will offer the following capabilities:</w:t>
      </w:r>
    </w:p>
    <w:p w14:paraId="586A38F0"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1.</w:t>
      </w:r>
      <w:r w:rsidRPr="008A53A2">
        <w:rPr>
          <w:rFonts w:ascii="Times New Roman" w:hAnsi="Times New Roman" w:cs="Times New Roman"/>
          <w:i/>
          <w:iCs/>
          <w:sz w:val="20"/>
          <w:szCs w:val="20"/>
        </w:rPr>
        <w:tab/>
        <w:t>Assist users in navigating tax compliance to ensure adherence to legal standards.</w:t>
      </w:r>
    </w:p>
    <w:p w14:paraId="7E172BF2"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2.</w:t>
      </w:r>
      <w:r w:rsidRPr="008A53A2">
        <w:rPr>
          <w:rFonts w:ascii="Times New Roman" w:hAnsi="Times New Roman" w:cs="Times New Roman"/>
          <w:i/>
          <w:iCs/>
          <w:sz w:val="20"/>
          <w:szCs w:val="20"/>
        </w:rPr>
        <w:tab/>
        <w:t>Provide expert solutions to a wide array of tax-related queries.</w:t>
      </w:r>
    </w:p>
    <w:p w14:paraId="59FDDE2B"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3.</w:t>
      </w:r>
      <w:r w:rsidRPr="008A53A2">
        <w:rPr>
          <w:rFonts w:ascii="Times New Roman" w:hAnsi="Times New Roman" w:cs="Times New Roman"/>
          <w:i/>
          <w:iCs/>
          <w:sz w:val="20"/>
          <w:szCs w:val="20"/>
        </w:rPr>
        <w:tab/>
        <w:t>Optimize tax strategies to minimize tax liabilities effectively.</w:t>
      </w:r>
    </w:p>
    <w:p w14:paraId="7B41102D"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xml:space="preserve">Could you please generate a </w:t>
      </w:r>
      <w:proofErr w:type="spellStart"/>
      <w:r w:rsidRPr="008A53A2">
        <w:rPr>
          <w:rFonts w:ascii="Times New Roman" w:hAnsi="Times New Roman" w:cs="Times New Roman"/>
          <w:i/>
          <w:iCs/>
          <w:sz w:val="20"/>
          <w:szCs w:val="20"/>
        </w:rPr>
        <w:t>workingflow</w:t>
      </w:r>
      <w:proofErr w:type="spellEnd"/>
      <w:r w:rsidRPr="008A53A2">
        <w:rPr>
          <w:rFonts w:ascii="Times New Roman" w:hAnsi="Times New Roman" w:cs="Times New Roman"/>
          <w:i/>
          <w:iCs/>
          <w:sz w:val="20"/>
          <w:szCs w:val="20"/>
        </w:rPr>
        <w:t xml:space="preserve"> of my product?</w:t>
      </w:r>
    </w:p>
    <w:p w14:paraId="0A169885"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Assistant: Certainly! Here is a suggested workflow for your legal language model (LLM) product tailored for comprehensive tax planning:</w:t>
      </w:r>
    </w:p>
    <w:p w14:paraId="1FE5D7B2" w14:textId="77777777" w:rsidR="008A53A2" w:rsidRPr="008A53A2" w:rsidRDefault="008A53A2" w:rsidP="008A53A2">
      <w:pPr>
        <w:spacing w:line="240" w:lineRule="atLeast"/>
        <w:rPr>
          <w:rFonts w:ascii="Times New Roman" w:hAnsi="Times New Roman" w:cs="Times New Roman"/>
          <w:i/>
          <w:iCs/>
          <w:sz w:val="20"/>
          <w:szCs w:val="20"/>
        </w:rPr>
      </w:pPr>
    </w:p>
    <w:p w14:paraId="4F90960A"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1. User Input:</w:t>
      </w:r>
    </w:p>
    <w:p w14:paraId="78D8D752"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Users input their specific tax-related queries or scenarios into the LLM product.</w:t>
      </w:r>
    </w:p>
    <w:p w14:paraId="31C94EE4" w14:textId="77777777" w:rsidR="008A53A2" w:rsidRPr="008A53A2" w:rsidRDefault="008A53A2" w:rsidP="008A53A2">
      <w:pPr>
        <w:spacing w:line="240" w:lineRule="atLeast"/>
        <w:rPr>
          <w:rFonts w:ascii="Times New Roman" w:hAnsi="Times New Roman" w:cs="Times New Roman"/>
          <w:i/>
          <w:iCs/>
          <w:sz w:val="20"/>
          <w:szCs w:val="20"/>
        </w:rPr>
      </w:pPr>
    </w:p>
    <w:p w14:paraId="12E43C19"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2. Natural Language Processing (NLP):</w:t>
      </w:r>
    </w:p>
    <w:p w14:paraId="58E2588F"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The product utilizes NLP technology to analyze and understand the user's input, extracting key information and identifying the relevant legal standards and regulations.</w:t>
      </w:r>
    </w:p>
    <w:p w14:paraId="7E6C38BE" w14:textId="77777777" w:rsidR="008A53A2" w:rsidRPr="008A53A2" w:rsidRDefault="008A53A2" w:rsidP="008A53A2">
      <w:pPr>
        <w:spacing w:line="240" w:lineRule="atLeast"/>
        <w:rPr>
          <w:rFonts w:ascii="Times New Roman" w:hAnsi="Times New Roman" w:cs="Times New Roman"/>
          <w:i/>
          <w:iCs/>
          <w:sz w:val="20"/>
          <w:szCs w:val="20"/>
        </w:rPr>
      </w:pPr>
    </w:p>
    <w:p w14:paraId="18C9C637"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3. Compliance Check:</w:t>
      </w:r>
    </w:p>
    <w:p w14:paraId="0FC5E2C2"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The LLM product cross-references the user's input with current tax laws and regulations to ensure compliance and adherence to legal standards.</w:t>
      </w:r>
    </w:p>
    <w:p w14:paraId="3598D77D" w14:textId="77777777" w:rsidR="008A53A2" w:rsidRPr="008A53A2" w:rsidRDefault="008A53A2" w:rsidP="008A53A2">
      <w:pPr>
        <w:spacing w:line="240" w:lineRule="atLeast"/>
        <w:rPr>
          <w:rFonts w:ascii="Times New Roman" w:hAnsi="Times New Roman" w:cs="Times New Roman"/>
          <w:i/>
          <w:iCs/>
          <w:sz w:val="20"/>
          <w:szCs w:val="20"/>
        </w:rPr>
      </w:pPr>
    </w:p>
    <w:p w14:paraId="438F93ED"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4. Expert Solutions:</w:t>
      </w:r>
    </w:p>
    <w:p w14:paraId="762AC9CE"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lastRenderedPageBreak/>
        <w:t>- Based on the analysis of the user's input and legal standards, the product provides expert solutions and recommendations for addressing the tax-related queries effectively.</w:t>
      </w:r>
    </w:p>
    <w:p w14:paraId="628CD474" w14:textId="77777777" w:rsidR="008A53A2" w:rsidRPr="008A53A2" w:rsidRDefault="008A53A2" w:rsidP="008A53A2">
      <w:pPr>
        <w:spacing w:line="240" w:lineRule="atLeast"/>
        <w:rPr>
          <w:rFonts w:ascii="Times New Roman" w:hAnsi="Times New Roman" w:cs="Times New Roman"/>
          <w:i/>
          <w:iCs/>
          <w:sz w:val="20"/>
          <w:szCs w:val="20"/>
        </w:rPr>
      </w:pPr>
    </w:p>
    <w:p w14:paraId="4FBF4047"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5. Tax Strategy Optimization:</w:t>
      </w:r>
    </w:p>
    <w:p w14:paraId="7711D156"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The LLM product offers personalized tax strategies tailored to the user's specific circumstances, aiming to minimize tax liabilities and maximize tax savings.</w:t>
      </w:r>
    </w:p>
    <w:p w14:paraId="0198BF84" w14:textId="77777777" w:rsidR="008A53A2" w:rsidRPr="008A53A2" w:rsidRDefault="008A53A2" w:rsidP="008A53A2">
      <w:pPr>
        <w:spacing w:line="240" w:lineRule="atLeast"/>
        <w:rPr>
          <w:rFonts w:ascii="Times New Roman" w:hAnsi="Times New Roman" w:cs="Times New Roman"/>
          <w:i/>
          <w:iCs/>
          <w:sz w:val="20"/>
          <w:szCs w:val="20"/>
        </w:rPr>
      </w:pPr>
    </w:p>
    <w:p w14:paraId="5BF7D463"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6. Interactive Feedback:</w:t>
      </w:r>
    </w:p>
    <w:p w14:paraId="4D9BC4F7"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Users can interact with the product to ask follow-up questions, seek clarification on recommendations, and receive further guidance on tax planning strategies.</w:t>
      </w:r>
    </w:p>
    <w:p w14:paraId="6BE0055B" w14:textId="77777777" w:rsidR="008A53A2" w:rsidRPr="008A53A2" w:rsidRDefault="008A53A2" w:rsidP="008A53A2">
      <w:pPr>
        <w:spacing w:line="240" w:lineRule="atLeast"/>
        <w:rPr>
          <w:rFonts w:ascii="Times New Roman" w:hAnsi="Times New Roman" w:cs="Times New Roman"/>
          <w:i/>
          <w:iCs/>
          <w:sz w:val="20"/>
          <w:szCs w:val="20"/>
        </w:rPr>
      </w:pPr>
    </w:p>
    <w:p w14:paraId="0C3A54CB"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7. Continuous Learning:</w:t>
      </w:r>
    </w:p>
    <w:p w14:paraId="34D3B668"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The LLM product continuously learns from user interactions and feedback, improving its accuracy and effectiveness over time.</w:t>
      </w:r>
    </w:p>
    <w:p w14:paraId="39097246" w14:textId="77777777" w:rsidR="008A53A2" w:rsidRPr="008A53A2" w:rsidRDefault="008A53A2" w:rsidP="008A53A2">
      <w:pPr>
        <w:spacing w:line="240" w:lineRule="atLeast"/>
        <w:rPr>
          <w:rFonts w:ascii="Times New Roman" w:hAnsi="Times New Roman" w:cs="Times New Roman"/>
          <w:i/>
          <w:iCs/>
          <w:sz w:val="20"/>
          <w:szCs w:val="20"/>
        </w:rPr>
      </w:pPr>
    </w:p>
    <w:p w14:paraId="3A71ADA3"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8. Reporting and Documentation:</w:t>
      </w:r>
    </w:p>
    <w:p w14:paraId="361F279F"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The product generates reports summarizing the tax strategies recommended, compliance checks performed, and any other relevant information for users to reference and document their tax planning efforts.</w:t>
      </w:r>
    </w:p>
    <w:p w14:paraId="643FDDB2" w14:textId="77777777" w:rsidR="008A53A2" w:rsidRPr="008A53A2" w:rsidRDefault="008A53A2" w:rsidP="008A53A2">
      <w:pPr>
        <w:spacing w:line="240" w:lineRule="atLeast"/>
        <w:rPr>
          <w:rFonts w:ascii="Times New Roman" w:hAnsi="Times New Roman" w:cs="Times New Roman"/>
          <w:i/>
          <w:iCs/>
          <w:sz w:val="20"/>
          <w:szCs w:val="20"/>
        </w:rPr>
      </w:pPr>
    </w:p>
    <w:p w14:paraId="0128D4D4"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9. Customer Support:</w:t>
      </w:r>
    </w:p>
    <w:p w14:paraId="1679705B"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Users can access customer support for additional assistance, troubleshooting, and guidance on using the LLM product for their tax planning needs.</w:t>
      </w:r>
    </w:p>
    <w:p w14:paraId="4BD81466" w14:textId="77777777" w:rsidR="008A53A2" w:rsidRPr="008A53A2" w:rsidRDefault="008A53A2" w:rsidP="008A53A2">
      <w:pPr>
        <w:spacing w:line="240" w:lineRule="atLeast"/>
        <w:rPr>
          <w:rFonts w:ascii="Times New Roman" w:hAnsi="Times New Roman" w:cs="Times New Roman"/>
          <w:i/>
          <w:iCs/>
          <w:sz w:val="20"/>
          <w:szCs w:val="20"/>
        </w:rPr>
      </w:pPr>
    </w:p>
    <w:p w14:paraId="3B935B05"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I hope this workflow provides a helpful framework for developing your tax planning LLM product! Let me know if you need further assistance or have any other questions.</w:t>
      </w:r>
    </w:p>
    <w:p w14:paraId="1F179567"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You: Our target users encompass a broad spectrum, including entrepreneurs, law and accounting firms, individual taxpayers, and government agencies. This diverse user base will benefit from our product’s robust functionality designed to meet their specific tax planning needs.</w:t>
      </w:r>
    </w:p>
    <w:p w14:paraId="66CB47F0"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please help me to generate each user story.</w:t>
      </w:r>
    </w:p>
    <w:p w14:paraId="1F93B2E2"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Assistant: Certainly! Here are user stories for each target user group of your legal language model (LLM) product tailored for comprehensive tax planning:</w:t>
      </w:r>
    </w:p>
    <w:p w14:paraId="004242C6" w14:textId="77777777" w:rsidR="008A53A2" w:rsidRPr="008A53A2" w:rsidRDefault="008A53A2" w:rsidP="008A53A2">
      <w:pPr>
        <w:spacing w:line="240" w:lineRule="atLeast"/>
        <w:rPr>
          <w:rFonts w:ascii="Times New Roman" w:hAnsi="Times New Roman" w:cs="Times New Roman"/>
          <w:i/>
          <w:iCs/>
          <w:sz w:val="20"/>
          <w:szCs w:val="20"/>
        </w:rPr>
      </w:pPr>
    </w:p>
    <w:p w14:paraId="09086207"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1. Entrepreneur:</w:t>
      </w:r>
    </w:p>
    <w:p w14:paraId="21A54D96"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As an entrepreneur, I want to use the LLM product to ensure that my business is compliant with all tax laws and regulations, so that I can focus on growing my company without the worry of potential tax liabilities.</w:t>
      </w:r>
    </w:p>
    <w:p w14:paraId="5D9E2755" w14:textId="77777777" w:rsidR="008A53A2" w:rsidRPr="008A53A2" w:rsidRDefault="008A53A2" w:rsidP="008A53A2">
      <w:pPr>
        <w:spacing w:line="240" w:lineRule="atLeast"/>
        <w:rPr>
          <w:rFonts w:ascii="Times New Roman" w:hAnsi="Times New Roman" w:cs="Times New Roman"/>
          <w:i/>
          <w:iCs/>
          <w:sz w:val="20"/>
          <w:szCs w:val="20"/>
        </w:rPr>
      </w:pPr>
    </w:p>
    <w:p w14:paraId="1757CD26"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2. Law and Accounting Firm:</w:t>
      </w:r>
    </w:p>
    <w:p w14:paraId="1E65DDC2"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lastRenderedPageBreak/>
        <w:t>As a law and accounting firm, I need the LLM product to provide expert solutions to complex tax-related queries for our clients, allowing us to offer comprehensive tax planning services and optimize tax strategies effectively.</w:t>
      </w:r>
    </w:p>
    <w:p w14:paraId="44F922BC" w14:textId="77777777" w:rsidR="008A53A2" w:rsidRPr="008A53A2" w:rsidRDefault="008A53A2" w:rsidP="008A53A2">
      <w:pPr>
        <w:spacing w:line="240" w:lineRule="atLeast"/>
        <w:rPr>
          <w:rFonts w:ascii="Times New Roman" w:hAnsi="Times New Roman" w:cs="Times New Roman"/>
          <w:i/>
          <w:iCs/>
          <w:sz w:val="20"/>
          <w:szCs w:val="20"/>
        </w:rPr>
      </w:pPr>
    </w:p>
    <w:p w14:paraId="24B6562C"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3. Individual Taxpayer:</w:t>
      </w:r>
    </w:p>
    <w:p w14:paraId="0214A197"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As an individual taxpayer, I want to utilize the LLM product to navigate tax compliance and receive personalized tax strategies to minimize my tax liabilities, ensuring that I am making informed decisions about my finances.</w:t>
      </w:r>
    </w:p>
    <w:p w14:paraId="6C87DBE5" w14:textId="77777777" w:rsidR="008A53A2" w:rsidRPr="008A53A2" w:rsidRDefault="008A53A2" w:rsidP="008A53A2">
      <w:pPr>
        <w:spacing w:line="240" w:lineRule="atLeast"/>
        <w:rPr>
          <w:rFonts w:ascii="Times New Roman" w:hAnsi="Times New Roman" w:cs="Times New Roman"/>
          <w:i/>
          <w:iCs/>
          <w:sz w:val="20"/>
          <w:szCs w:val="20"/>
        </w:rPr>
      </w:pPr>
    </w:p>
    <w:p w14:paraId="330BC952"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4. Government Agency:</w:t>
      </w:r>
    </w:p>
    <w:p w14:paraId="66371332"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As a government agency, we require the LLM product to assist in analyzing and interpreting tax laws and regulations, enabling us to enforce compliance effectively and provide accurate guidance to taxpayers.</w:t>
      </w:r>
    </w:p>
    <w:p w14:paraId="69E85F25" w14:textId="77777777" w:rsidR="008A53A2" w:rsidRPr="008A53A2" w:rsidRDefault="008A53A2" w:rsidP="008A53A2">
      <w:pPr>
        <w:spacing w:line="240" w:lineRule="atLeast"/>
        <w:rPr>
          <w:rFonts w:ascii="Times New Roman" w:hAnsi="Times New Roman" w:cs="Times New Roman"/>
          <w:i/>
          <w:iCs/>
          <w:sz w:val="20"/>
          <w:szCs w:val="20"/>
        </w:rPr>
      </w:pPr>
    </w:p>
    <w:p w14:paraId="1297038F"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Each user story reflects the unique needs and goals of the target user groups, showcasing how your LLM product can provide value and support their specific tax planning requirements. I hope these user stories help guide the development and implementation of your product for a diverse user base. Let me know if you need additional assistance or have any other questions.</w:t>
      </w:r>
    </w:p>
    <w:p w14:paraId="467034C1"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You: Could you please visualize the previous workflow?</w:t>
      </w:r>
    </w:p>
    <w:p w14:paraId="59A4A59B"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Assistant: Here is the image for 'The image description is "visualize the previous workflow."':</w:t>
      </w:r>
    </w:p>
    <w:p w14:paraId="1C720ED1" w14:textId="37515C3D" w:rsidR="008A53A2" w:rsidRPr="008A53A2" w:rsidRDefault="008B0759" w:rsidP="008B0759">
      <w:pPr>
        <w:spacing w:line="240" w:lineRule="atLeast"/>
        <w:jc w:val="center"/>
        <w:rPr>
          <w:rFonts w:ascii="Times New Roman" w:hAnsi="Times New Roman" w:cs="Times New Roman"/>
          <w:i/>
          <w:iCs/>
          <w:sz w:val="20"/>
          <w:szCs w:val="20"/>
        </w:rPr>
      </w:pPr>
      <w:r w:rsidRPr="008B0759">
        <w:rPr>
          <w:rFonts w:ascii="Times New Roman" w:hAnsi="Times New Roman" w:cs="Times New Roman"/>
          <w:i/>
          <w:iCs/>
          <w:noProof/>
          <w:sz w:val="20"/>
          <w:szCs w:val="20"/>
        </w:rPr>
        <w:drawing>
          <wp:inline distT="0" distB="0" distL="0" distR="0" wp14:anchorId="474C5312" wp14:editId="2F22E72E">
            <wp:extent cx="2049780" cy="1926300"/>
            <wp:effectExtent l="0" t="0" r="0" b="4445"/>
            <wp:docPr id="188325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52908" name=""/>
                    <pic:cNvPicPr/>
                  </pic:nvPicPr>
                  <pic:blipFill>
                    <a:blip r:embed="rId6"/>
                    <a:stretch>
                      <a:fillRect/>
                    </a:stretch>
                  </pic:blipFill>
                  <pic:spPr>
                    <a:xfrm>
                      <a:off x="0" y="0"/>
                      <a:ext cx="2062941" cy="1938668"/>
                    </a:xfrm>
                    <a:prstGeom prst="rect">
                      <a:avLst/>
                    </a:prstGeom>
                  </pic:spPr>
                </pic:pic>
              </a:graphicData>
            </a:graphic>
          </wp:inline>
        </w:drawing>
      </w:r>
    </w:p>
    <w:p w14:paraId="5EAF23CB"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xml:space="preserve">You: Maybe you can use markdown instead of </w:t>
      </w:r>
      <w:proofErr w:type="gramStart"/>
      <w:r w:rsidRPr="008A53A2">
        <w:rPr>
          <w:rFonts w:ascii="Times New Roman" w:hAnsi="Times New Roman" w:cs="Times New Roman"/>
          <w:i/>
          <w:iCs/>
          <w:sz w:val="20"/>
          <w:szCs w:val="20"/>
        </w:rPr>
        <w:t>generate</w:t>
      </w:r>
      <w:proofErr w:type="gramEnd"/>
      <w:r w:rsidRPr="008A53A2">
        <w:rPr>
          <w:rFonts w:ascii="Times New Roman" w:hAnsi="Times New Roman" w:cs="Times New Roman"/>
          <w:i/>
          <w:iCs/>
          <w:sz w:val="20"/>
          <w:szCs w:val="20"/>
        </w:rPr>
        <w:t xml:space="preserve"> the figure,</w:t>
      </w:r>
    </w:p>
    <w:p w14:paraId="7FFD019A"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Assistant: Sure! Here is the previous workflow presented in a markdown format:</w:t>
      </w:r>
    </w:p>
    <w:p w14:paraId="28336F80" w14:textId="77777777" w:rsidR="008A53A2" w:rsidRPr="008A53A2" w:rsidRDefault="008A53A2" w:rsidP="008A53A2">
      <w:pPr>
        <w:spacing w:line="240" w:lineRule="atLeast"/>
        <w:rPr>
          <w:rFonts w:ascii="Times New Roman" w:hAnsi="Times New Roman" w:cs="Times New Roman"/>
          <w:i/>
          <w:iCs/>
          <w:sz w:val="20"/>
          <w:szCs w:val="20"/>
        </w:rPr>
      </w:pPr>
    </w:p>
    <w:p w14:paraId="58495365"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w:t>
      </w:r>
    </w:p>
    <w:p w14:paraId="101137FD"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1. User Input:</w:t>
      </w:r>
    </w:p>
    <w:p w14:paraId="7F9DA6C5"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Users input their specific tax-related queries or scenarios into the LLM product.</w:t>
      </w:r>
    </w:p>
    <w:p w14:paraId="5E13C6CE" w14:textId="77777777" w:rsidR="008A53A2" w:rsidRPr="008A53A2" w:rsidRDefault="008A53A2" w:rsidP="008A53A2">
      <w:pPr>
        <w:spacing w:line="240" w:lineRule="atLeast"/>
        <w:rPr>
          <w:rFonts w:ascii="Times New Roman" w:hAnsi="Times New Roman" w:cs="Times New Roman"/>
          <w:i/>
          <w:iCs/>
          <w:sz w:val="20"/>
          <w:szCs w:val="20"/>
        </w:rPr>
      </w:pPr>
    </w:p>
    <w:p w14:paraId="37BEB4C3"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2. Natural Language Processing (NLP):</w:t>
      </w:r>
    </w:p>
    <w:p w14:paraId="2A297435"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The product utilizes NLP technology to analyze and understand the user's input, extracting key information and identifying the relevant legal standards and regulations.</w:t>
      </w:r>
    </w:p>
    <w:p w14:paraId="135BE727" w14:textId="77777777" w:rsidR="008A53A2" w:rsidRPr="008A53A2" w:rsidRDefault="008A53A2" w:rsidP="008A53A2">
      <w:pPr>
        <w:spacing w:line="240" w:lineRule="atLeast"/>
        <w:rPr>
          <w:rFonts w:ascii="Times New Roman" w:hAnsi="Times New Roman" w:cs="Times New Roman"/>
          <w:i/>
          <w:iCs/>
          <w:sz w:val="20"/>
          <w:szCs w:val="20"/>
        </w:rPr>
      </w:pPr>
    </w:p>
    <w:p w14:paraId="47BF8B19"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3. Compliance Check:</w:t>
      </w:r>
    </w:p>
    <w:p w14:paraId="1A48264F"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The LLM product cross-references the user's input with current tax laws and regulations to ensure compliance and adherence to legal standards.</w:t>
      </w:r>
    </w:p>
    <w:p w14:paraId="5CF27193" w14:textId="77777777" w:rsidR="008A53A2" w:rsidRPr="008A53A2" w:rsidRDefault="008A53A2" w:rsidP="008A53A2">
      <w:pPr>
        <w:spacing w:line="240" w:lineRule="atLeast"/>
        <w:rPr>
          <w:rFonts w:ascii="Times New Roman" w:hAnsi="Times New Roman" w:cs="Times New Roman"/>
          <w:i/>
          <w:iCs/>
          <w:sz w:val="20"/>
          <w:szCs w:val="20"/>
        </w:rPr>
      </w:pPr>
    </w:p>
    <w:p w14:paraId="5BFBFC2D"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4. Expert Solutions:</w:t>
      </w:r>
    </w:p>
    <w:p w14:paraId="6D063A23"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Based on the analysis of the user's input and legal standards, the product provides expert solutions and recommendations for addressing the tax-related queries effectively.</w:t>
      </w:r>
    </w:p>
    <w:p w14:paraId="22F15138" w14:textId="77777777" w:rsidR="008A53A2" w:rsidRPr="008A53A2" w:rsidRDefault="008A53A2" w:rsidP="008A53A2">
      <w:pPr>
        <w:spacing w:line="240" w:lineRule="atLeast"/>
        <w:rPr>
          <w:rFonts w:ascii="Times New Roman" w:hAnsi="Times New Roman" w:cs="Times New Roman"/>
          <w:i/>
          <w:iCs/>
          <w:sz w:val="20"/>
          <w:szCs w:val="20"/>
        </w:rPr>
      </w:pPr>
    </w:p>
    <w:p w14:paraId="1EC5989A"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5. Tax Strategy Optimization:</w:t>
      </w:r>
    </w:p>
    <w:p w14:paraId="1D7C1BD2"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The LLM product offers personalized tax strategies tailored to the user's specific circumstances, aiming to minimize tax liabilities and maximize tax savings.</w:t>
      </w:r>
    </w:p>
    <w:p w14:paraId="3D4412E4" w14:textId="77777777" w:rsidR="008A53A2" w:rsidRPr="008A53A2" w:rsidRDefault="008A53A2" w:rsidP="008A53A2">
      <w:pPr>
        <w:spacing w:line="240" w:lineRule="atLeast"/>
        <w:rPr>
          <w:rFonts w:ascii="Times New Roman" w:hAnsi="Times New Roman" w:cs="Times New Roman"/>
          <w:i/>
          <w:iCs/>
          <w:sz w:val="20"/>
          <w:szCs w:val="20"/>
        </w:rPr>
      </w:pPr>
    </w:p>
    <w:p w14:paraId="7795993B"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6. Interactive Feedback:</w:t>
      </w:r>
    </w:p>
    <w:p w14:paraId="4124558F"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Users can interact with the product to ask follow-up questions, seek clarification on recommendations, and receive further guidance on tax planning strategies.</w:t>
      </w:r>
    </w:p>
    <w:p w14:paraId="29F322CC" w14:textId="77777777" w:rsidR="008A53A2" w:rsidRPr="008A53A2" w:rsidRDefault="008A53A2" w:rsidP="008A53A2">
      <w:pPr>
        <w:spacing w:line="240" w:lineRule="atLeast"/>
        <w:rPr>
          <w:rFonts w:ascii="Times New Roman" w:hAnsi="Times New Roman" w:cs="Times New Roman"/>
          <w:i/>
          <w:iCs/>
          <w:sz w:val="20"/>
          <w:szCs w:val="20"/>
        </w:rPr>
      </w:pPr>
    </w:p>
    <w:p w14:paraId="6F8AA966"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7. Continuous Learning:</w:t>
      </w:r>
    </w:p>
    <w:p w14:paraId="35919E39"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The LLM product continuously learns from user interactions and feedback, improving its accuracy and effectiveness over time.</w:t>
      </w:r>
    </w:p>
    <w:p w14:paraId="2E6FC767" w14:textId="77777777" w:rsidR="008A53A2" w:rsidRPr="008A53A2" w:rsidRDefault="008A53A2" w:rsidP="008A53A2">
      <w:pPr>
        <w:spacing w:line="240" w:lineRule="atLeast"/>
        <w:rPr>
          <w:rFonts w:ascii="Times New Roman" w:hAnsi="Times New Roman" w:cs="Times New Roman"/>
          <w:i/>
          <w:iCs/>
          <w:sz w:val="20"/>
          <w:szCs w:val="20"/>
        </w:rPr>
      </w:pPr>
    </w:p>
    <w:p w14:paraId="114173F7"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8. Reporting and Documentation:</w:t>
      </w:r>
    </w:p>
    <w:p w14:paraId="170A9164"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The product generates reports summarizing the tax strategies recommended, compliance checks performed, and any other relevant information for users to reference and document their tax planning efforts.</w:t>
      </w:r>
    </w:p>
    <w:p w14:paraId="0B7867D2" w14:textId="77777777" w:rsidR="008A53A2" w:rsidRPr="008A53A2" w:rsidRDefault="008A53A2" w:rsidP="008A53A2">
      <w:pPr>
        <w:spacing w:line="240" w:lineRule="atLeast"/>
        <w:rPr>
          <w:rFonts w:ascii="Times New Roman" w:hAnsi="Times New Roman" w:cs="Times New Roman"/>
          <w:i/>
          <w:iCs/>
          <w:sz w:val="20"/>
          <w:szCs w:val="20"/>
        </w:rPr>
      </w:pPr>
    </w:p>
    <w:p w14:paraId="2533A980"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9. Customer Support:</w:t>
      </w:r>
    </w:p>
    <w:p w14:paraId="49FA4E8B"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Users can access customer support for additional assistance, troubleshooting, and guidance on using the LLM product for their tax planning needs.</w:t>
      </w:r>
    </w:p>
    <w:p w14:paraId="22A4096F"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w:t>
      </w:r>
    </w:p>
    <w:p w14:paraId="0A0AA020" w14:textId="77777777" w:rsidR="008A53A2" w:rsidRPr="008A53A2" w:rsidRDefault="008A53A2" w:rsidP="008A53A2">
      <w:pPr>
        <w:spacing w:line="240" w:lineRule="atLeast"/>
        <w:rPr>
          <w:rFonts w:ascii="Times New Roman" w:hAnsi="Times New Roman" w:cs="Times New Roman"/>
          <w:i/>
          <w:iCs/>
          <w:sz w:val="20"/>
          <w:szCs w:val="20"/>
        </w:rPr>
      </w:pPr>
    </w:p>
    <w:p w14:paraId="54AD92F6"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I hope this markdown format helps visualize the workflow for your legal language model (LLM) product tailored for tax planning. Let me know if you need further assistance or have any other requests.</w:t>
      </w:r>
    </w:p>
    <w:p w14:paraId="21EBCF12"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You: I mean the markdown to generate flow</w:t>
      </w:r>
    </w:p>
    <w:p w14:paraId="6E73A7FF"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Assistant: Certainly! Here is the workflow presented in a markdown format using a flowchart:</w:t>
      </w:r>
    </w:p>
    <w:p w14:paraId="6600E642" w14:textId="77777777" w:rsidR="008A53A2" w:rsidRPr="008A53A2" w:rsidRDefault="008A53A2" w:rsidP="008A53A2">
      <w:pPr>
        <w:spacing w:line="240" w:lineRule="atLeast"/>
        <w:rPr>
          <w:rFonts w:ascii="Times New Roman" w:hAnsi="Times New Roman" w:cs="Times New Roman"/>
          <w:i/>
          <w:iCs/>
          <w:sz w:val="20"/>
          <w:szCs w:val="20"/>
        </w:rPr>
      </w:pPr>
    </w:p>
    <w:p w14:paraId="4B8E5F4C"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```mermaid</w:t>
      </w:r>
    </w:p>
    <w:p w14:paraId="2FEAC0F9"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lastRenderedPageBreak/>
        <w:t xml:space="preserve">graph </w:t>
      </w:r>
      <w:proofErr w:type="gramStart"/>
      <w:r w:rsidRPr="008A53A2">
        <w:rPr>
          <w:rFonts w:ascii="Times New Roman" w:hAnsi="Times New Roman" w:cs="Times New Roman"/>
          <w:i/>
          <w:iCs/>
          <w:sz w:val="20"/>
          <w:szCs w:val="20"/>
        </w:rPr>
        <w:t>TD;</w:t>
      </w:r>
      <w:proofErr w:type="gramEnd"/>
    </w:p>
    <w:p w14:paraId="5BF9EC8B"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xml:space="preserve">    </w:t>
      </w:r>
      <w:proofErr w:type="spellStart"/>
      <w:r w:rsidRPr="008A53A2">
        <w:rPr>
          <w:rFonts w:ascii="Times New Roman" w:hAnsi="Times New Roman" w:cs="Times New Roman"/>
          <w:i/>
          <w:iCs/>
          <w:sz w:val="20"/>
          <w:szCs w:val="20"/>
        </w:rPr>
        <w:t>UserInput</w:t>
      </w:r>
      <w:proofErr w:type="spellEnd"/>
      <w:r w:rsidRPr="008A53A2">
        <w:rPr>
          <w:rFonts w:ascii="Times New Roman" w:hAnsi="Times New Roman" w:cs="Times New Roman"/>
          <w:i/>
          <w:iCs/>
          <w:sz w:val="20"/>
          <w:szCs w:val="20"/>
        </w:rPr>
        <w:t>--&gt;</w:t>
      </w:r>
      <w:proofErr w:type="gramStart"/>
      <w:r w:rsidRPr="008A53A2">
        <w:rPr>
          <w:rFonts w:ascii="Times New Roman" w:hAnsi="Times New Roman" w:cs="Times New Roman"/>
          <w:i/>
          <w:iCs/>
          <w:sz w:val="20"/>
          <w:szCs w:val="20"/>
        </w:rPr>
        <w:t>NLP;</w:t>
      </w:r>
      <w:proofErr w:type="gramEnd"/>
    </w:p>
    <w:p w14:paraId="1DF47367"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xml:space="preserve">    NLP--&gt;</w:t>
      </w:r>
      <w:proofErr w:type="spellStart"/>
      <w:proofErr w:type="gramStart"/>
      <w:r w:rsidRPr="008A53A2">
        <w:rPr>
          <w:rFonts w:ascii="Times New Roman" w:hAnsi="Times New Roman" w:cs="Times New Roman"/>
          <w:i/>
          <w:iCs/>
          <w:sz w:val="20"/>
          <w:szCs w:val="20"/>
        </w:rPr>
        <w:t>ComplianceCheck</w:t>
      </w:r>
      <w:proofErr w:type="spellEnd"/>
      <w:r w:rsidRPr="008A53A2">
        <w:rPr>
          <w:rFonts w:ascii="Times New Roman" w:hAnsi="Times New Roman" w:cs="Times New Roman"/>
          <w:i/>
          <w:iCs/>
          <w:sz w:val="20"/>
          <w:szCs w:val="20"/>
        </w:rPr>
        <w:t>;</w:t>
      </w:r>
      <w:proofErr w:type="gramEnd"/>
    </w:p>
    <w:p w14:paraId="45FC0744"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xml:space="preserve">    </w:t>
      </w:r>
      <w:proofErr w:type="spellStart"/>
      <w:r w:rsidRPr="008A53A2">
        <w:rPr>
          <w:rFonts w:ascii="Times New Roman" w:hAnsi="Times New Roman" w:cs="Times New Roman"/>
          <w:i/>
          <w:iCs/>
          <w:sz w:val="20"/>
          <w:szCs w:val="20"/>
        </w:rPr>
        <w:t>ComplianceCheck</w:t>
      </w:r>
      <w:proofErr w:type="spellEnd"/>
      <w:r w:rsidRPr="008A53A2">
        <w:rPr>
          <w:rFonts w:ascii="Times New Roman" w:hAnsi="Times New Roman" w:cs="Times New Roman"/>
          <w:i/>
          <w:iCs/>
          <w:sz w:val="20"/>
          <w:szCs w:val="20"/>
        </w:rPr>
        <w:t>--&gt;</w:t>
      </w:r>
      <w:proofErr w:type="spellStart"/>
      <w:proofErr w:type="gramStart"/>
      <w:r w:rsidRPr="008A53A2">
        <w:rPr>
          <w:rFonts w:ascii="Times New Roman" w:hAnsi="Times New Roman" w:cs="Times New Roman"/>
          <w:i/>
          <w:iCs/>
          <w:sz w:val="20"/>
          <w:szCs w:val="20"/>
        </w:rPr>
        <w:t>ExpertSolutions</w:t>
      </w:r>
      <w:proofErr w:type="spellEnd"/>
      <w:r w:rsidRPr="008A53A2">
        <w:rPr>
          <w:rFonts w:ascii="Times New Roman" w:hAnsi="Times New Roman" w:cs="Times New Roman"/>
          <w:i/>
          <w:iCs/>
          <w:sz w:val="20"/>
          <w:szCs w:val="20"/>
        </w:rPr>
        <w:t>;</w:t>
      </w:r>
      <w:proofErr w:type="gramEnd"/>
    </w:p>
    <w:p w14:paraId="70AF952A"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xml:space="preserve">    </w:t>
      </w:r>
      <w:proofErr w:type="spellStart"/>
      <w:r w:rsidRPr="008A53A2">
        <w:rPr>
          <w:rFonts w:ascii="Times New Roman" w:hAnsi="Times New Roman" w:cs="Times New Roman"/>
          <w:i/>
          <w:iCs/>
          <w:sz w:val="20"/>
          <w:szCs w:val="20"/>
        </w:rPr>
        <w:t>ExpertSolutions</w:t>
      </w:r>
      <w:proofErr w:type="spellEnd"/>
      <w:r w:rsidRPr="008A53A2">
        <w:rPr>
          <w:rFonts w:ascii="Times New Roman" w:hAnsi="Times New Roman" w:cs="Times New Roman"/>
          <w:i/>
          <w:iCs/>
          <w:sz w:val="20"/>
          <w:szCs w:val="20"/>
        </w:rPr>
        <w:t>--&gt;</w:t>
      </w:r>
      <w:proofErr w:type="spellStart"/>
      <w:proofErr w:type="gramStart"/>
      <w:r w:rsidRPr="008A53A2">
        <w:rPr>
          <w:rFonts w:ascii="Times New Roman" w:hAnsi="Times New Roman" w:cs="Times New Roman"/>
          <w:i/>
          <w:iCs/>
          <w:sz w:val="20"/>
          <w:szCs w:val="20"/>
        </w:rPr>
        <w:t>TaxStrategyOptimization</w:t>
      </w:r>
      <w:proofErr w:type="spellEnd"/>
      <w:r w:rsidRPr="008A53A2">
        <w:rPr>
          <w:rFonts w:ascii="Times New Roman" w:hAnsi="Times New Roman" w:cs="Times New Roman"/>
          <w:i/>
          <w:iCs/>
          <w:sz w:val="20"/>
          <w:szCs w:val="20"/>
        </w:rPr>
        <w:t>;</w:t>
      </w:r>
      <w:proofErr w:type="gramEnd"/>
    </w:p>
    <w:p w14:paraId="1AFA67D1"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xml:space="preserve">    </w:t>
      </w:r>
      <w:proofErr w:type="spellStart"/>
      <w:r w:rsidRPr="008A53A2">
        <w:rPr>
          <w:rFonts w:ascii="Times New Roman" w:hAnsi="Times New Roman" w:cs="Times New Roman"/>
          <w:i/>
          <w:iCs/>
          <w:sz w:val="20"/>
          <w:szCs w:val="20"/>
        </w:rPr>
        <w:t>TaxStrategyOptimization</w:t>
      </w:r>
      <w:proofErr w:type="spellEnd"/>
      <w:r w:rsidRPr="008A53A2">
        <w:rPr>
          <w:rFonts w:ascii="Times New Roman" w:hAnsi="Times New Roman" w:cs="Times New Roman"/>
          <w:i/>
          <w:iCs/>
          <w:sz w:val="20"/>
          <w:szCs w:val="20"/>
        </w:rPr>
        <w:t>--&gt;</w:t>
      </w:r>
      <w:proofErr w:type="spellStart"/>
      <w:proofErr w:type="gramStart"/>
      <w:r w:rsidRPr="008A53A2">
        <w:rPr>
          <w:rFonts w:ascii="Times New Roman" w:hAnsi="Times New Roman" w:cs="Times New Roman"/>
          <w:i/>
          <w:iCs/>
          <w:sz w:val="20"/>
          <w:szCs w:val="20"/>
        </w:rPr>
        <w:t>InteractiveFeedback</w:t>
      </w:r>
      <w:proofErr w:type="spellEnd"/>
      <w:r w:rsidRPr="008A53A2">
        <w:rPr>
          <w:rFonts w:ascii="Times New Roman" w:hAnsi="Times New Roman" w:cs="Times New Roman"/>
          <w:i/>
          <w:iCs/>
          <w:sz w:val="20"/>
          <w:szCs w:val="20"/>
        </w:rPr>
        <w:t>;</w:t>
      </w:r>
      <w:proofErr w:type="gramEnd"/>
    </w:p>
    <w:p w14:paraId="136D84A3"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xml:space="preserve">    </w:t>
      </w:r>
      <w:proofErr w:type="spellStart"/>
      <w:r w:rsidRPr="008A53A2">
        <w:rPr>
          <w:rFonts w:ascii="Times New Roman" w:hAnsi="Times New Roman" w:cs="Times New Roman"/>
          <w:i/>
          <w:iCs/>
          <w:sz w:val="20"/>
          <w:szCs w:val="20"/>
        </w:rPr>
        <w:t>InteractiveFeedback</w:t>
      </w:r>
      <w:proofErr w:type="spellEnd"/>
      <w:r w:rsidRPr="008A53A2">
        <w:rPr>
          <w:rFonts w:ascii="Times New Roman" w:hAnsi="Times New Roman" w:cs="Times New Roman"/>
          <w:i/>
          <w:iCs/>
          <w:sz w:val="20"/>
          <w:szCs w:val="20"/>
        </w:rPr>
        <w:t>--&gt;</w:t>
      </w:r>
      <w:proofErr w:type="spellStart"/>
      <w:proofErr w:type="gramStart"/>
      <w:r w:rsidRPr="008A53A2">
        <w:rPr>
          <w:rFonts w:ascii="Times New Roman" w:hAnsi="Times New Roman" w:cs="Times New Roman"/>
          <w:i/>
          <w:iCs/>
          <w:sz w:val="20"/>
          <w:szCs w:val="20"/>
        </w:rPr>
        <w:t>ContinuousLearning</w:t>
      </w:r>
      <w:proofErr w:type="spellEnd"/>
      <w:r w:rsidRPr="008A53A2">
        <w:rPr>
          <w:rFonts w:ascii="Times New Roman" w:hAnsi="Times New Roman" w:cs="Times New Roman"/>
          <w:i/>
          <w:iCs/>
          <w:sz w:val="20"/>
          <w:szCs w:val="20"/>
        </w:rPr>
        <w:t>;</w:t>
      </w:r>
      <w:proofErr w:type="gramEnd"/>
    </w:p>
    <w:p w14:paraId="6B860E2B"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xml:space="preserve">    </w:t>
      </w:r>
      <w:proofErr w:type="spellStart"/>
      <w:r w:rsidRPr="008A53A2">
        <w:rPr>
          <w:rFonts w:ascii="Times New Roman" w:hAnsi="Times New Roman" w:cs="Times New Roman"/>
          <w:i/>
          <w:iCs/>
          <w:sz w:val="20"/>
          <w:szCs w:val="20"/>
        </w:rPr>
        <w:t>ContinuousLearning</w:t>
      </w:r>
      <w:proofErr w:type="spellEnd"/>
      <w:r w:rsidRPr="008A53A2">
        <w:rPr>
          <w:rFonts w:ascii="Times New Roman" w:hAnsi="Times New Roman" w:cs="Times New Roman"/>
          <w:i/>
          <w:iCs/>
          <w:sz w:val="20"/>
          <w:szCs w:val="20"/>
        </w:rPr>
        <w:t>--&gt;</w:t>
      </w:r>
      <w:proofErr w:type="spellStart"/>
      <w:proofErr w:type="gramStart"/>
      <w:r w:rsidRPr="008A53A2">
        <w:rPr>
          <w:rFonts w:ascii="Times New Roman" w:hAnsi="Times New Roman" w:cs="Times New Roman"/>
          <w:i/>
          <w:iCs/>
          <w:sz w:val="20"/>
          <w:szCs w:val="20"/>
        </w:rPr>
        <w:t>ReportingDocumentation</w:t>
      </w:r>
      <w:proofErr w:type="spellEnd"/>
      <w:r w:rsidRPr="008A53A2">
        <w:rPr>
          <w:rFonts w:ascii="Times New Roman" w:hAnsi="Times New Roman" w:cs="Times New Roman"/>
          <w:i/>
          <w:iCs/>
          <w:sz w:val="20"/>
          <w:szCs w:val="20"/>
        </w:rPr>
        <w:t>;</w:t>
      </w:r>
      <w:proofErr w:type="gramEnd"/>
    </w:p>
    <w:p w14:paraId="10DA873A"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 xml:space="preserve">    </w:t>
      </w:r>
      <w:proofErr w:type="spellStart"/>
      <w:r w:rsidRPr="008A53A2">
        <w:rPr>
          <w:rFonts w:ascii="Times New Roman" w:hAnsi="Times New Roman" w:cs="Times New Roman"/>
          <w:i/>
          <w:iCs/>
          <w:sz w:val="20"/>
          <w:szCs w:val="20"/>
        </w:rPr>
        <w:t>ReportingDocumentation</w:t>
      </w:r>
      <w:proofErr w:type="spellEnd"/>
      <w:r w:rsidRPr="008A53A2">
        <w:rPr>
          <w:rFonts w:ascii="Times New Roman" w:hAnsi="Times New Roman" w:cs="Times New Roman"/>
          <w:i/>
          <w:iCs/>
          <w:sz w:val="20"/>
          <w:szCs w:val="20"/>
        </w:rPr>
        <w:t>--&gt;</w:t>
      </w:r>
      <w:proofErr w:type="spellStart"/>
      <w:proofErr w:type="gramStart"/>
      <w:r w:rsidRPr="008A53A2">
        <w:rPr>
          <w:rFonts w:ascii="Times New Roman" w:hAnsi="Times New Roman" w:cs="Times New Roman"/>
          <w:i/>
          <w:iCs/>
          <w:sz w:val="20"/>
          <w:szCs w:val="20"/>
        </w:rPr>
        <w:t>CustomerSupport</w:t>
      </w:r>
      <w:proofErr w:type="spellEnd"/>
      <w:r w:rsidRPr="008A53A2">
        <w:rPr>
          <w:rFonts w:ascii="Times New Roman" w:hAnsi="Times New Roman" w:cs="Times New Roman"/>
          <w:i/>
          <w:iCs/>
          <w:sz w:val="20"/>
          <w:szCs w:val="20"/>
        </w:rPr>
        <w:t>;</w:t>
      </w:r>
      <w:proofErr w:type="gramEnd"/>
    </w:p>
    <w:p w14:paraId="6AEC8949" w14:textId="2D32B8B8"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w:t>
      </w:r>
    </w:p>
    <w:p w14:paraId="0F5BA2FE" w14:textId="77777777" w:rsidR="008A53A2" w:rsidRPr="008A53A2" w:rsidRDefault="008A53A2" w:rsidP="008A53A2">
      <w:pPr>
        <w:spacing w:line="240" w:lineRule="atLeast"/>
        <w:rPr>
          <w:rFonts w:ascii="Times New Roman" w:hAnsi="Times New Roman" w:cs="Times New Roman"/>
          <w:i/>
          <w:iCs/>
          <w:sz w:val="20"/>
          <w:szCs w:val="20"/>
        </w:rPr>
      </w:pPr>
      <w:r w:rsidRPr="008A53A2">
        <w:rPr>
          <w:rFonts w:ascii="Times New Roman" w:hAnsi="Times New Roman" w:cs="Times New Roman"/>
          <w:i/>
          <w:iCs/>
          <w:sz w:val="20"/>
          <w:szCs w:val="20"/>
        </w:rPr>
        <w:t>I hope this markdown flowchart visualization helps illustrate the workflow for your legal language model (LLM) product tailored for tax planning. Let me know if you need further assistance or have any other requests.</w:t>
      </w:r>
    </w:p>
    <w:p w14:paraId="6D268942" w14:textId="2CF86107" w:rsidR="00A93C6B" w:rsidRDefault="003531B2" w:rsidP="00A93C6B">
      <w:pPr>
        <w:rPr>
          <w:rFonts w:ascii="Times New Roman" w:hAnsi="Times New Roman" w:cs="Times New Roman"/>
        </w:rPr>
      </w:pPr>
      <w:r>
        <w:rPr>
          <w:rFonts w:ascii="Times New Roman" w:hAnsi="Times New Roman" w:cs="Times New Roman"/>
        </w:rPr>
        <w:t xml:space="preserve">From the results, I can see the APIs could give some useful </w:t>
      </w:r>
      <w:proofErr w:type="gramStart"/>
      <w:r>
        <w:rPr>
          <w:rFonts w:ascii="Times New Roman" w:hAnsi="Times New Roman" w:cs="Times New Roman"/>
        </w:rPr>
        <w:t>results</w:t>
      </w:r>
      <w:proofErr w:type="gramEnd"/>
      <w:r>
        <w:rPr>
          <w:rFonts w:ascii="Times New Roman" w:hAnsi="Times New Roman" w:cs="Times New Roman"/>
        </w:rPr>
        <w:t xml:space="preserve"> but the generated figure is not clear regarding the logic and word and even there are some mistakes. </w:t>
      </w:r>
    </w:p>
    <w:p w14:paraId="05DFC405" w14:textId="37A0A067" w:rsidR="008B0759" w:rsidRPr="00A77EC0" w:rsidRDefault="00A77EC0" w:rsidP="00A93C6B">
      <w:pPr>
        <w:pStyle w:val="ListParagraph"/>
        <w:numPr>
          <w:ilvl w:val="0"/>
          <w:numId w:val="17"/>
        </w:numPr>
        <w:spacing w:line="240" w:lineRule="atLeast"/>
        <w:rPr>
          <w:rFonts w:ascii="Times New Roman" w:hAnsi="Times New Roman" w:cs="Times New Roman"/>
          <w:b/>
          <w:bCs/>
          <w:sz w:val="32"/>
          <w:szCs w:val="32"/>
        </w:rPr>
      </w:pPr>
      <w:r>
        <w:rPr>
          <w:rFonts w:ascii="Times New Roman" w:hAnsi="Times New Roman" w:cs="Times New Roman"/>
          <w:b/>
          <w:bCs/>
          <w:sz w:val="32"/>
          <w:szCs w:val="32"/>
        </w:rPr>
        <w:t>Use OpenAI console</w:t>
      </w:r>
    </w:p>
    <w:p w14:paraId="4AB78D9C" w14:textId="0807C58F" w:rsidR="00337968" w:rsidRPr="00D11CC3" w:rsidRDefault="00A93C6B" w:rsidP="00337968">
      <w:pPr>
        <w:rPr>
          <w:rFonts w:ascii="Times New Roman" w:hAnsi="Times New Roman" w:cs="Times New Roman"/>
          <w:b/>
          <w:bCs/>
        </w:rPr>
      </w:pPr>
      <w:r w:rsidRPr="00D11CC3">
        <w:rPr>
          <w:rFonts w:ascii="Times New Roman" w:hAnsi="Times New Roman" w:cs="Times New Roman"/>
        </w:rPr>
        <w:t>I use ChatGPT</w:t>
      </w:r>
      <w:r w:rsidR="00A77EC0">
        <w:rPr>
          <w:rFonts w:ascii="Times New Roman" w:hAnsi="Times New Roman" w:cs="Times New Roman"/>
        </w:rPr>
        <w:t>-o1 preview</w:t>
      </w:r>
      <w:r w:rsidRPr="00D11CC3">
        <w:rPr>
          <w:rFonts w:ascii="Times New Roman" w:hAnsi="Times New Roman" w:cs="Times New Roman"/>
        </w:rPr>
        <w:t xml:space="preserve"> to help me create the working flow:</w:t>
      </w:r>
      <w:r w:rsidRPr="00D11CC3">
        <w:rPr>
          <w:rFonts w:ascii="Times New Roman" w:hAnsi="Times New Roman" w:cs="Times New Roman"/>
        </w:rPr>
        <w:br/>
      </w:r>
      <w:bookmarkStart w:id="1" w:name="OLE_LINK3"/>
      <w:r w:rsidR="00337968" w:rsidRPr="00D11CC3">
        <w:rPr>
          <w:rFonts w:ascii="Times New Roman" w:hAnsi="Times New Roman" w:cs="Times New Roman"/>
          <w:b/>
          <w:bCs/>
        </w:rPr>
        <w:t>1. User Onboarding and Profile Setup</w:t>
      </w:r>
    </w:p>
    <w:p w14:paraId="7EC070A9" w14:textId="77777777" w:rsidR="00337968" w:rsidRPr="00337968" w:rsidRDefault="00337968" w:rsidP="00337968">
      <w:pPr>
        <w:numPr>
          <w:ilvl w:val="0"/>
          <w:numId w:val="3"/>
        </w:numPr>
        <w:rPr>
          <w:rFonts w:ascii="Times New Roman" w:hAnsi="Times New Roman" w:cs="Times New Roman"/>
        </w:rPr>
      </w:pPr>
      <w:r w:rsidRPr="00337968">
        <w:rPr>
          <w:rFonts w:ascii="Times New Roman" w:hAnsi="Times New Roman" w:cs="Times New Roman"/>
          <w:b/>
          <w:bCs/>
        </w:rPr>
        <w:t>User Registration:</w:t>
      </w:r>
      <w:r w:rsidRPr="00337968">
        <w:rPr>
          <w:rFonts w:ascii="Times New Roman" w:hAnsi="Times New Roman" w:cs="Times New Roman"/>
        </w:rPr>
        <w:t xml:space="preserve"> Securely gather user information and create an account.</w:t>
      </w:r>
    </w:p>
    <w:p w14:paraId="37AEFF2D" w14:textId="77777777" w:rsidR="00337968" w:rsidRPr="00337968" w:rsidRDefault="00337968" w:rsidP="00337968">
      <w:pPr>
        <w:numPr>
          <w:ilvl w:val="0"/>
          <w:numId w:val="3"/>
        </w:numPr>
        <w:rPr>
          <w:rFonts w:ascii="Times New Roman" w:hAnsi="Times New Roman" w:cs="Times New Roman"/>
        </w:rPr>
      </w:pPr>
      <w:r w:rsidRPr="00337968">
        <w:rPr>
          <w:rFonts w:ascii="Times New Roman" w:hAnsi="Times New Roman" w:cs="Times New Roman"/>
          <w:b/>
          <w:bCs/>
        </w:rPr>
        <w:t>Profile Customization:</w:t>
      </w:r>
      <w:r w:rsidRPr="00337968">
        <w:rPr>
          <w:rFonts w:ascii="Times New Roman" w:hAnsi="Times New Roman" w:cs="Times New Roman"/>
        </w:rPr>
        <w:t xml:space="preserve"> Collect specific tax-related details such as business type, location, financial year, etc.</w:t>
      </w:r>
    </w:p>
    <w:p w14:paraId="4F803DE2" w14:textId="77777777" w:rsidR="00337968" w:rsidRPr="00337968" w:rsidRDefault="00337968" w:rsidP="00337968">
      <w:pPr>
        <w:numPr>
          <w:ilvl w:val="0"/>
          <w:numId w:val="3"/>
        </w:numPr>
        <w:rPr>
          <w:rFonts w:ascii="Times New Roman" w:hAnsi="Times New Roman" w:cs="Times New Roman"/>
        </w:rPr>
      </w:pPr>
      <w:r w:rsidRPr="00337968">
        <w:rPr>
          <w:rFonts w:ascii="Times New Roman" w:hAnsi="Times New Roman" w:cs="Times New Roman"/>
          <w:b/>
          <w:bCs/>
        </w:rPr>
        <w:t>Access Control:</w:t>
      </w:r>
      <w:r w:rsidRPr="00337968">
        <w:rPr>
          <w:rFonts w:ascii="Times New Roman" w:hAnsi="Times New Roman" w:cs="Times New Roman"/>
        </w:rPr>
        <w:t xml:space="preserve"> Set permissions for different levels of users (e.g., accountants, business owners).</w:t>
      </w:r>
    </w:p>
    <w:p w14:paraId="05D2ED75" w14:textId="77777777" w:rsidR="00337968" w:rsidRPr="00337968" w:rsidRDefault="00337968" w:rsidP="00337968">
      <w:pPr>
        <w:rPr>
          <w:rFonts w:ascii="Times New Roman" w:hAnsi="Times New Roman" w:cs="Times New Roman"/>
          <w:b/>
          <w:bCs/>
        </w:rPr>
      </w:pPr>
      <w:r w:rsidRPr="00337968">
        <w:rPr>
          <w:rFonts w:ascii="Times New Roman" w:hAnsi="Times New Roman" w:cs="Times New Roman"/>
          <w:b/>
          <w:bCs/>
        </w:rPr>
        <w:t>2. Tax Compliance Navigation</w:t>
      </w:r>
    </w:p>
    <w:p w14:paraId="07EC59A1" w14:textId="77777777" w:rsidR="00337968" w:rsidRPr="00337968" w:rsidRDefault="00337968" w:rsidP="00337968">
      <w:pPr>
        <w:numPr>
          <w:ilvl w:val="0"/>
          <w:numId w:val="4"/>
        </w:numPr>
        <w:rPr>
          <w:rFonts w:ascii="Times New Roman" w:hAnsi="Times New Roman" w:cs="Times New Roman"/>
        </w:rPr>
      </w:pPr>
      <w:r w:rsidRPr="00337968">
        <w:rPr>
          <w:rFonts w:ascii="Times New Roman" w:hAnsi="Times New Roman" w:cs="Times New Roman"/>
          <w:b/>
          <w:bCs/>
        </w:rPr>
        <w:t>Regulation Updates:</w:t>
      </w:r>
      <w:r w:rsidRPr="00337968">
        <w:rPr>
          <w:rFonts w:ascii="Times New Roman" w:hAnsi="Times New Roman" w:cs="Times New Roman"/>
        </w:rPr>
        <w:t xml:space="preserve"> Automatically update the system with the latest tax laws and compliance requirements using a dynamic database.</w:t>
      </w:r>
    </w:p>
    <w:p w14:paraId="11372AD7" w14:textId="77777777" w:rsidR="00337968" w:rsidRPr="00337968" w:rsidRDefault="00337968" w:rsidP="00337968">
      <w:pPr>
        <w:numPr>
          <w:ilvl w:val="0"/>
          <w:numId w:val="4"/>
        </w:numPr>
        <w:rPr>
          <w:rFonts w:ascii="Times New Roman" w:hAnsi="Times New Roman" w:cs="Times New Roman"/>
        </w:rPr>
      </w:pPr>
      <w:r w:rsidRPr="00337968">
        <w:rPr>
          <w:rFonts w:ascii="Times New Roman" w:hAnsi="Times New Roman" w:cs="Times New Roman"/>
          <w:b/>
          <w:bCs/>
        </w:rPr>
        <w:t>Compliance Checklist:</w:t>
      </w:r>
      <w:r w:rsidRPr="00337968">
        <w:rPr>
          <w:rFonts w:ascii="Times New Roman" w:hAnsi="Times New Roman" w:cs="Times New Roman"/>
        </w:rPr>
        <w:t xml:space="preserve"> Provide a customizable checklist based on the user's profile to ensure all compliance aspects are covered.</w:t>
      </w:r>
    </w:p>
    <w:p w14:paraId="0C733A2C" w14:textId="77777777" w:rsidR="00337968" w:rsidRPr="00337968" w:rsidRDefault="00337968" w:rsidP="00337968">
      <w:pPr>
        <w:numPr>
          <w:ilvl w:val="0"/>
          <w:numId w:val="4"/>
        </w:numPr>
        <w:rPr>
          <w:rFonts w:ascii="Times New Roman" w:hAnsi="Times New Roman" w:cs="Times New Roman"/>
        </w:rPr>
      </w:pPr>
      <w:r w:rsidRPr="00337968">
        <w:rPr>
          <w:rFonts w:ascii="Times New Roman" w:hAnsi="Times New Roman" w:cs="Times New Roman"/>
          <w:b/>
          <w:bCs/>
        </w:rPr>
        <w:t>Alerts and Notifications:</w:t>
      </w:r>
      <w:r w:rsidRPr="00337968">
        <w:rPr>
          <w:rFonts w:ascii="Times New Roman" w:hAnsi="Times New Roman" w:cs="Times New Roman"/>
        </w:rPr>
        <w:t xml:space="preserve"> Send timely notifications about upcoming filing deadlines and compliance changes.</w:t>
      </w:r>
    </w:p>
    <w:p w14:paraId="3B8B6913" w14:textId="77777777" w:rsidR="00337968" w:rsidRPr="00337968" w:rsidRDefault="00337968" w:rsidP="00337968">
      <w:pPr>
        <w:rPr>
          <w:rFonts w:ascii="Times New Roman" w:hAnsi="Times New Roman" w:cs="Times New Roman"/>
          <w:b/>
          <w:bCs/>
        </w:rPr>
      </w:pPr>
      <w:r w:rsidRPr="00337968">
        <w:rPr>
          <w:rFonts w:ascii="Times New Roman" w:hAnsi="Times New Roman" w:cs="Times New Roman"/>
          <w:b/>
          <w:bCs/>
        </w:rPr>
        <w:t>3. Query Handling and Support</w:t>
      </w:r>
    </w:p>
    <w:p w14:paraId="6E4AD57E" w14:textId="77777777" w:rsidR="00337968" w:rsidRPr="00337968" w:rsidRDefault="00337968" w:rsidP="00337968">
      <w:pPr>
        <w:numPr>
          <w:ilvl w:val="0"/>
          <w:numId w:val="5"/>
        </w:numPr>
        <w:rPr>
          <w:rFonts w:ascii="Times New Roman" w:hAnsi="Times New Roman" w:cs="Times New Roman"/>
        </w:rPr>
      </w:pPr>
      <w:r w:rsidRPr="00337968">
        <w:rPr>
          <w:rFonts w:ascii="Times New Roman" w:hAnsi="Times New Roman" w:cs="Times New Roman"/>
          <w:b/>
          <w:bCs/>
        </w:rPr>
        <w:t>Interactive Query System:</w:t>
      </w:r>
      <w:r w:rsidRPr="00337968">
        <w:rPr>
          <w:rFonts w:ascii="Times New Roman" w:hAnsi="Times New Roman" w:cs="Times New Roman"/>
        </w:rPr>
        <w:t xml:space="preserve"> Implement a chatbot or query system that users can interact with to ask tax-related questions.</w:t>
      </w:r>
    </w:p>
    <w:p w14:paraId="47ED2993" w14:textId="77777777" w:rsidR="00337968" w:rsidRPr="00337968" w:rsidRDefault="00337968" w:rsidP="00337968">
      <w:pPr>
        <w:numPr>
          <w:ilvl w:val="0"/>
          <w:numId w:val="5"/>
        </w:numPr>
        <w:rPr>
          <w:rFonts w:ascii="Times New Roman" w:hAnsi="Times New Roman" w:cs="Times New Roman"/>
        </w:rPr>
      </w:pPr>
      <w:r w:rsidRPr="00337968">
        <w:rPr>
          <w:rFonts w:ascii="Times New Roman" w:hAnsi="Times New Roman" w:cs="Times New Roman"/>
          <w:b/>
          <w:bCs/>
        </w:rPr>
        <w:lastRenderedPageBreak/>
        <w:t>Expert System Integration:</w:t>
      </w:r>
      <w:r w:rsidRPr="00337968">
        <w:rPr>
          <w:rFonts w:ascii="Times New Roman" w:hAnsi="Times New Roman" w:cs="Times New Roman"/>
        </w:rPr>
        <w:t xml:space="preserve"> Use an AI-driven expert system that provides detailed, context-specific answers to complex queries.</w:t>
      </w:r>
    </w:p>
    <w:p w14:paraId="7060CE55" w14:textId="77777777" w:rsidR="00337968" w:rsidRPr="00337968" w:rsidRDefault="00337968" w:rsidP="00337968">
      <w:pPr>
        <w:numPr>
          <w:ilvl w:val="0"/>
          <w:numId w:val="5"/>
        </w:numPr>
        <w:rPr>
          <w:rFonts w:ascii="Times New Roman" w:hAnsi="Times New Roman" w:cs="Times New Roman"/>
        </w:rPr>
      </w:pPr>
      <w:r w:rsidRPr="00337968">
        <w:rPr>
          <w:rFonts w:ascii="Times New Roman" w:hAnsi="Times New Roman" w:cs="Times New Roman"/>
          <w:b/>
          <w:bCs/>
        </w:rPr>
        <w:t>Resource Library:</w:t>
      </w:r>
      <w:r w:rsidRPr="00337968">
        <w:rPr>
          <w:rFonts w:ascii="Times New Roman" w:hAnsi="Times New Roman" w:cs="Times New Roman"/>
        </w:rPr>
        <w:t xml:space="preserve"> Offer access to a comprehensive library of tax articles, case studies, and FAQs.</w:t>
      </w:r>
    </w:p>
    <w:p w14:paraId="4CD87C3A" w14:textId="77777777" w:rsidR="00337968" w:rsidRPr="00337968" w:rsidRDefault="00337968" w:rsidP="00337968">
      <w:pPr>
        <w:rPr>
          <w:rFonts w:ascii="Times New Roman" w:hAnsi="Times New Roman" w:cs="Times New Roman"/>
          <w:b/>
          <w:bCs/>
        </w:rPr>
      </w:pPr>
      <w:r w:rsidRPr="00337968">
        <w:rPr>
          <w:rFonts w:ascii="Times New Roman" w:hAnsi="Times New Roman" w:cs="Times New Roman"/>
          <w:b/>
          <w:bCs/>
        </w:rPr>
        <w:t>4. Tax Optimization Strategies</w:t>
      </w:r>
    </w:p>
    <w:p w14:paraId="2822A5E6" w14:textId="77777777" w:rsidR="00337968" w:rsidRPr="00337968" w:rsidRDefault="00337968" w:rsidP="00337968">
      <w:pPr>
        <w:numPr>
          <w:ilvl w:val="0"/>
          <w:numId w:val="6"/>
        </w:numPr>
        <w:rPr>
          <w:rFonts w:ascii="Times New Roman" w:hAnsi="Times New Roman" w:cs="Times New Roman"/>
        </w:rPr>
      </w:pPr>
      <w:r w:rsidRPr="00337968">
        <w:rPr>
          <w:rFonts w:ascii="Times New Roman" w:hAnsi="Times New Roman" w:cs="Times New Roman"/>
          <w:b/>
          <w:bCs/>
        </w:rPr>
        <w:t>Scenario Analysis:</w:t>
      </w:r>
      <w:r w:rsidRPr="00337968">
        <w:rPr>
          <w:rFonts w:ascii="Times New Roman" w:hAnsi="Times New Roman" w:cs="Times New Roman"/>
        </w:rPr>
        <w:t xml:space="preserve"> Allow users to input different financial scenarios to see potential tax implications.</w:t>
      </w:r>
    </w:p>
    <w:p w14:paraId="54432073" w14:textId="77777777" w:rsidR="00337968" w:rsidRPr="00337968" w:rsidRDefault="00337968" w:rsidP="00337968">
      <w:pPr>
        <w:numPr>
          <w:ilvl w:val="0"/>
          <w:numId w:val="6"/>
        </w:numPr>
        <w:rPr>
          <w:rFonts w:ascii="Times New Roman" w:hAnsi="Times New Roman" w:cs="Times New Roman"/>
        </w:rPr>
      </w:pPr>
      <w:r w:rsidRPr="00337968">
        <w:rPr>
          <w:rFonts w:ascii="Times New Roman" w:hAnsi="Times New Roman" w:cs="Times New Roman"/>
          <w:b/>
          <w:bCs/>
        </w:rPr>
        <w:t>Strategy Recommendations:</w:t>
      </w:r>
      <w:r w:rsidRPr="00337968">
        <w:rPr>
          <w:rFonts w:ascii="Times New Roman" w:hAnsi="Times New Roman" w:cs="Times New Roman"/>
        </w:rPr>
        <w:t xml:space="preserve"> Use AI algorithms to suggest the most effective tax-saving strategies tailored to the user's specific circumstances.</w:t>
      </w:r>
    </w:p>
    <w:p w14:paraId="2E40C8F3" w14:textId="77777777" w:rsidR="00337968" w:rsidRPr="00337968" w:rsidRDefault="00337968" w:rsidP="00337968">
      <w:pPr>
        <w:numPr>
          <w:ilvl w:val="0"/>
          <w:numId w:val="6"/>
        </w:numPr>
        <w:rPr>
          <w:rFonts w:ascii="Times New Roman" w:hAnsi="Times New Roman" w:cs="Times New Roman"/>
        </w:rPr>
      </w:pPr>
      <w:r w:rsidRPr="00337968">
        <w:rPr>
          <w:rFonts w:ascii="Times New Roman" w:hAnsi="Times New Roman" w:cs="Times New Roman"/>
          <w:b/>
          <w:bCs/>
        </w:rPr>
        <w:t>Report Generation:</w:t>
      </w:r>
      <w:r w:rsidRPr="00337968">
        <w:rPr>
          <w:rFonts w:ascii="Times New Roman" w:hAnsi="Times New Roman" w:cs="Times New Roman"/>
        </w:rPr>
        <w:t xml:space="preserve"> Enable users to generate reports that outline potential tax strategies and their expected impacts.</w:t>
      </w:r>
    </w:p>
    <w:p w14:paraId="0669DEB5" w14:textId="77777777" w:rsidR="00337968" w:rsidRPr="00337968" w:rsidRDefault="00337968" w:rsidP="00337968">
      <w:pPr>
        <w:rPr>
          <w:rFonts w:ascii="Times New Roman" w:hAnsi="Times New Roman" w:cs="Times New Roman"/>
          <w:b/>
          <w:bCs/>
        </w:rPr>
      </w:pPr>
      <w:r w:rsidRPr="00337968">
        <w:rPr>
          <w:rFonts w:ascii="Times New Roman" w:hAnsi="Times New Roman" w:cs="Times New Roman"/>
          <w:b/>
          <w:bCs/>
        </w:rPr>
        <w:t>5. Continuous Learning and Adaptation</w:t>
      </w:r>
    </w:p>
    <w:p w14:paraId="269183B9" w14:textId="77777777" w:rsidR="00337968" w:rsidRPr="00337968" w:rsidRDefault="00337968" w:rsidP="00337968">
      <w:pPr>
        <w:numPr>
          <w:ilvl w:val="0"/>
          <w:numId w:val="7"/>
        </w:numPr>
        <w:rPr>
          <w:rFonts w:ascii="Times New Roman" w:hAnsi="Times New Roman" w:cs="Times New Roman"/>
        </w:rPr>
      </w:pPr>
      <w:r w:rsidRPr="00337968">
        <w:rPr>
          <w:rFonts w:ascii="Times New Roman" w:hAnsi="Times New Roman" w:cs="Times New Roman"/>
          <w:b/>
          <w:bCs/>
        </w:rPr>
        <w:t>Feedback System:</w:t>
      </w:r>
      <w:r w:rsidRPr="00337968">
        <w:rPr>
          <w:rFonts w:ascii="Times New Roman" w:hAnsi="Times New Roman" w:cs="Times New Roman"/>
        </w:rPr>
        <w:t xml:space="preserve"> Incorporate a feedback loop where users can rate and review the advice and information provided, helping the system learn and improve.</w:t>
      </w:r>
    </w:p>
    <w:p w14:paraId="37770C00" w14:textId="77777777" w:rsidR="00337968" w:rsidRPr="00337968" w:rsidRDefault="00337968" w:rsidP="00337968">
      <w:pPr>
        <w:numPr>
          <w:ilvl w:val="0"/>
          <w:numId w:val="7"/>
        </w:numPr>
        <w:rPr>
          <w:rFonts w:ascii="Times New Roman" w:hAnsi="Times New Roman" w:cs="Times New Roman"/>
        </w:rPr>
      </w:pPr>
      <w:r w:rsidRPr="00337968">
        <w:rPr>
          <w:rFonts w:ascii="Times New Roman" w:hAnsi="Times New Roman" w:cs="Times New Roman"/>
          <w:b/>
          <w:bCs/>
        </w:rPr>
        <w:t>Machine Learning Integration:</w:t>
      </w:r>
      <w:r w:rsidRPr="00337968">
        <w:rPr>
          <w:rFonts w:ascii="Times New Roman" w:hAnsi="Times New Roman" w:cs="Times New Roman"/>
        </w:rPr>
        <w:t xml:space="preserve"> Employ machine learning techniques to refine strategies and solutions based on new data and outcomes.</w:t>
      </w:r>
    </w:p>
    <w:p w14:paraId="6D1433E3" w14:textId="77777777" w:rsidR="00337968" w:rsidRPr="00337968" w:rsidRDefault="00337968" w:rsidP="00337968">
      <w:pPr>
        <w:numPr>
          <w:ilvl w:val="0"/>
          <w:numId w:val="7"/>
        </w:numPr>
        <w:rPr>
          <w:rFonts w:ascii="Times New Roman" w:hAnsi="Times New Roman" w:cs="Times New Roman"/>
        </w:rPr>
      </w:pPr>
      <w:r w:rsidRPr="00337968">
        <w:rPr>
          <w:rFonts w:ascii="Times New Roman" w:hAnsi="Times New Roman" w:cs="Times New Roman"/>
          <w:b/>
          <w:bCs/>
        </w:rPr>
        <w:t>User Education:</w:t>
      </w:r>
      <w:r w:rsidRPr="00337968">
        <w:rPr>
          <w:rFonts w:ascii="Times New Roman" w:hAnsi="Times New Roman" w:cs="Times New Roman"/>
        </w:rPr>
        <w:t xml:space="preserve"> Provide ongoing education modules and updates on tax strategies and changes in tax law.</w:t>
      </w:r>
    </w:p>
    <w:p w14:paraId="3B178E24" w14:textId="77777777" w:rsidR="00337968" w:rsidRPr="00337968" w:rsidRDefault="00337968" w:rsidP="00337968">
      <w:pPr>
        <w:rPr>
          <w:rFonts w:ascii="Times New Roman" w:hAnsi="Times New Roman" w:cs="Times New Roman"/>
          <w:b/>
          <w:bCs/>
        </w:rPr>
      </w:pPr>
      <w:r w:rsidRPr="00337968">
        <w:rPr>
          <w:rFonts w:ascii="Times New Roman" w:hAnsi="Times New Roman" w:cs="Times New Roman"/>
          <w:b/>
          <w:bCs/>
        </w:rPr>
        <w:t>6. Security and Data Management</w:t>
      </w:r>
    </w:p>
    <w:p w14:paraId="11B4CC87" w14:textId="77777777" w:rsidR="00337968" w:rsidRPr="00337968" w:rsidRDefault="00337968" w:rsidP="00337968">
      <w:pPr>
        <w:numPr>
          <w:ilvl w:val="0"/>
          <w:numId w:val="8"/>
        </w:numPr>
        <w:rPr>
          <w:rFonts w:ascii="Times New Roman" w:hAnsi="Times New Roman" w:cs="Times New Roman"/>
        </w:rPr>
      </w:pPr>
      <w:r w:rsidRPr="00337968">
        <w:rPr>
          <w:rFonts w:ascii="Times New Roman" w:hAnsi="Times New Roman" w:cs="Times New Roman"/>
          <w:b/>
          <w:bCs/>
        </w:rPr>
        <w:t>Data Encryption:</w:t>
      </w:r>
      <w:r w:rsidRPr="00337968">
        <w:rPr>
          <w:rFonts w:ascii="Times New Roman" w:hAnsi="Times New Roman" w:cs="Times New Roman"/>
        </w:rPr>
        <w:t xml:space="preserve"> Ensure all user data is encrypted both in transit and at rest.</w:t>
      </w:r>
    </w:p>
    <w:p w14:paraId="60171B87" w14:textId="77777777" w:rsidR="00337968" w:rsidRPr="00337968" w:rsidRDefault="00337968" w:rsidP="00337968">
      <w:pPr>
        <w:numPr>
          <w:ilvl w:val="0"/>
          <w:numId w:val="8"/>
        </w:numPr>
        <w:rPr>
          <w:rFonts w:ascii="Times New Roman" w:hAnsi="Times New Roman" w:cs="Times New Roman"/>
        </w:rPr>
      </w:pPr>
      <w:r w:rsidRPr="00337968">
        <w:rPr>
          <w:rFonts w:ascii="Times New Roman" w:hAnsi="Times New Roman" w:cs="Times New Roman"/>
          <w:b/>
          <w:bCs/>
        </w:rPr>
        <w:t>Regular Audits:</w:t>
      </w:r>
      <w:r w:rsidRPr="00337968">
        <w:rPr>
          <w:rFonts w:ascii="Times New Roman" w:hAnsi="Times New Roman" w:cs="Times New Roman"/>
        </w:rPr>
        <w:t xml:space="preserve"> Conduct regular security audits and compliance checks to maintain high security and data integrity standards.</w:t>
      </w:r>
    </w:p>
    <w:p w14:paraId="7187E4A1" w14:textId="77777777" w:rsidR="00337968" w:rsidRPr="00337968" w:rsidRDefault="00337968" w:rsidP="00337968">
      <w:pPr>
        <w:numPr>
          <w:ilvl w:val="0"/>
          <w:numId w:val="8"/>
        </w:numPr>
        <w:rPr>
          <w:rFonts w:ascii="Times New Roman" w:hAnsi="Times New Roman" w:cs="Times New Roman"/>
        </w:rPr>
      </w:pPr>
      <w:r w:rsidRPr="00337968">
        <w:rPr>
          <w:rFonts w:ascii="Times New Roman" w:hAnsi="Times New Roman" w:cs="Times New Roman"/>
          <w:b/>
          <w:bCs/>
        </w:rPr>
        <w:t>Data Backup:</w:t>
      </w:r>
      <w:r w:rsidRPr="00337968">
        <w:rPr>
          <w:rFonts w:ascii="Times New Roman" w:hAnsi="Times New Roman" w:cs="Times New Roman"/>
        </w:rPr>
        <w:t xml:space="preserve"> Implement robust data backup protocols to prevent data loss.</w:t>
      </w:r>
    </w:p>
    <w:p w14:paraId="055AE57C" w14:textId="77777777" w:rsidR="00337968" w:rsidRPr="00337968" w:rsidRDefault="00337968" w:rsidP="00337968">
      <w:pPr>
        <w:rPr>
          <w:rFonts w:ascii="Times New Roman" w:hAnsi="Times New Roman" w:cs="Times New Roman"/>
          <w:b/>
          <w:bCs/>
        </w:rPr>
      </w:pPr>
      <w:r w:rsidRPr="00337968">
        <w:rPr>
          <w:rFonts w:ascii="Times New Roman" w:hAnsi="Times New Roman" w:cs="Times New Roman"/>
          <w:b/>
          <w:bCs/>
        </w:rPr>
        <w:t>7. User Interface and Experience</w:t>
      </w:r>
    </w:p>
    <w:p w14:paraId="0B22763B" w14:textId="77777777" w:rsidR="00337968" w:rsidRPr="00337968" w:rsidRDefault="00337968" w:rsidP="00337968">
      <w:pPr>
        <w:numPr>
          <w:ilvl w:val="0"/>
          <w:numId w:val="9"/>
        </w:numPr>
        <w:rPr>
          <w:rFonts w:ascii="Times New Roman" w:hAnsi="Times New Roman" w:cs="Times New Roman"/>
        </w:rPr>
      </w:pPr>
      <w:r w:rsidRPr="00337968">
        <w:rPr>
          <w:rFonts w:ascii="Times New Roman" w:hAnsi="Times New Roman" w:cs="Times New Roman"/>
          <w:b/>
          <w:bCs/>
        </w:rPr>
        <w:t>Dashboard Design:</w:t>
      </w:r>
      <w:r w:rsidRPr="00337968">
        <w:rPr>
          <w:rFonts w:ascii="Times New Roman" w:hAnsi="Times New Roman" w:cs="Times New Roman"/>
        </w:rPr>
        <w:t xml:space="preserve"> Create a user-friendly dashboard that provides a holistic view of the user's tax status, alerts, and suggestions.</w:t>
      </w:r>
    </w:p>
    <w:p w14:paraId="441E610B" w14:textId="77777777" w:rsidR="00337968" w:rsidRPr="00337968" w:rsidRDefault="00337968" w:rsidP="00337968">
      <w:pPr>
        <w:numPr>
          <w:ilvl w:val="0"/>
          <w:numId w:val="9"/>
        </w:numPr>
        <w:rPr>
          <w:rFonts w:ascii="Times New Roman" w:hAnsi="Times New Roman" w:cs="Times New Roman"/>
        </w:rPr>
      </w:pPr>
      <w:r w:rsidRPr="00337968">
        <w:rPr>
          <w:rFonts w:ascii="Times New Roman" w:hAnsi="Times New Roman" w:cs="Times New Roman"/>
          <w:b/>
          <w:bCs/>
        </w:rPr>
        <w:t>Customizable Interfaces:</w:t>
      </w:r>
      <w:r w:rsidRPr="00337968">
        <w:rPr>
          <w:rFonts w:ascii="Times New Roman" w:hAnsi="Times New Roman" w:cs="Times New Roman"/>
        </w:rPr>
        <w:t xml:space="preserve"> Allow users to customize the layout and types of information displayed.</w:t>
      </w:r>
    </w:p>
    <w:p w14:paraId="5C7DB1E5" w14:textId="77777777" w:rsidR="00337968" w:rsidRPr="00337968" w:rsidRDefault="00337968" w:rsidP="00337968">
      <w:pPr>
        <w:numPr>
          <w:ilvl w:val="0"/>
          <w:numId w:val="9"/>
        </w:numPr>
        <w:rPr>
          <w:rFonts w:ascii="Times New Roman" w:hAnsi="Times New Roman" w:cs="Times New Roman"/>
        </w:rPr>
      </w:pPr>
      <w:r w:rsidRPr="00337968">
        <w:rPr>
          <w:rFonts w:ascii="Times New Roman" w:hAnsi="Times New Roman" w:cs="Times New Roman"/>
          <w:b/>
          <w:bCs/>
        </w:rPr>
        <w:t>Mobile Compatibility:</w:t>
      </w:r>
      <w:r w:rsidRPr="00337968">
        <w:rPr>
          <w:rFonts w:ascii="Times New Roman" w:hAnsi="Times New Roman" w:cs="Times New Roman"/>
        </w:rPr>
        <w:t xml:space="preserve"> Ensure the platform is accessible via mobile devices for on-the-go access.</w:t>
      </w:r>
    </w:p>
    <w:bookmarkEnd w:id="1"/>
    <w:p w14:paraId="196BE5D4" w14:textId="77777777" w:rsidR="008D1418" w:rsidRPr="00D11CC3" w:rsidRDefault="008D1418" w:rsidP="00A93C6B">
      <w:pPr>
        <w:rPr>
          <w:rFonts w:ascii="Times New Roman" w:hAnsi="Times New Roman" w:cs="Times New Roman"/>
        </w:rPr>
      </w:pPr>
    </w:p>
    <w:p w14:paraId="0C57FE87" w14:textId="77777777" w:rsidR="008D1418" w:rsidRPr="00D11CC3" w:rsidRDefault="008D1418" w:rsidP="00A93C6B">
      <w:pPr>
        <w:rPr>
          <w:rFonts w:ascii="Times New Roman" w:hAnsi="Times New Roman" w:cs="Times New Roman"/>
        </w:rPr>
      </w:pPr>
    </w:p>
    <w:p w14:paraId="033E4189" w14:textId="77777777" w:rsidR="008D1418" w:rsidRPr="00D11CC3" w:rsidRDefault="008D1418" w:rsidP="00A93C6B">
      <w:pPr>
        <w:rPr>
          <w:rFonts w:ascii="Times New Roman" w:hAnsi="Times New Roman" w:cs="Times New Roman"/>
        </w:rPr>
      </w:pPr>
    </w:p>
    <w:p w14:paraId="2620C6E3" w14:textId="657B1E0D" w:rsidR="00A93C6B" w:rsidRPr="00D11CC3" w:rsidRDefault="00337968" w:rsidP="00A93C6B">
      <w:pPr>
        <w:rPr>
          <w:rFonts w:ascii="Times New Roman" w:hAnsi="Times New Roman" w:cs="Times New Roman"/>
        </w:rPr>
      </w:pPr>
      <w:r w:rsidRPr="00D11CC3">
        <w:rPr>
          <w:rFonts w:ascii="Times New Roman" w:hAnsi="Times New Roman" w:cs="Times New Roman"/>
        </w:rPr>
        <w:t xml:space="preserve">Limited to the </w:t>
      </w:r>
      <w:r w:rsidR="00D96439" w:rsidRPr="00D11CC3">
        <w:rPr>
          <w:rFonts w:ascii="Times New Roman" w:hAnsi="Times New Roman" w:cs="Times New Roman"/>
        </w:rPr>
        <w:t xml:space="preserve">figure generation style, the </w:t>
      </w:r>
      <w:r w:rsidR="00576CAF" w:rsidRPr="00D11CC3">
        <w:rPr>
          <w:rFonts w:ascii="Times New Roman" w:hAnsi="Times New Roman" w:cs="Times New Roman"/>
        </w:rPr>
        <w:t>visualizations are not clear and straightforward:</w:t>
      </w:r>
      <w:r w:rsidR="00576CAF" w:rsidRPr="00D11CC3">
        <w:rPr>
          <w:rFonts w:ascii="Times New Roman" w:hAnsi="Times New Roman" w:cs="Times New Roman"/>
        </w:rPr>
        <w:br/>
        <w:t>prompt: Could you please visualize the previous workflow?</w:t>
      </w:r>
    </w:p>
    <w:p w14:paraId="639530A9" w14:textId="2A8DD44C" w:rsidR="006F319C" w:rsidRPr="00D11CC3" w:rsidRDefault="00576CAF" w:rsidP="00A93C6B">
      <w:pPr>
        <w:rPr>
          <w:rFonts w:ascii="Times New Roman" w:hAnsi="Times New Roman" w:cs="Times New Roman"/>
        </w:rPr>
      </w:pPr>
      <w:r w:rsidRPr="00D11CC3">
        <w:rPr>
          <w:rFonts w:ascii="Times New Roman" w:hAnsi="Times New Roman" w:cs="Times New Roman"/>
        </w:rPr>
        <w:t>Result:</w:t>
      </w:r>
      <w:r w:rsidRPr="00D11CC3">
        <w:rPr>
          <w:rFonts w:ascii="Times New Roman" w:hAnsi="Times New Roman" w:cs="Times New Roman"/>
        </w:rPr>
        <w:br/>
      </w:r>
      <w:r w:rsidR="008D1418" w:rsidRPr="00D11CC3">
        <w:rPr>
          <w:rFonts w:ascii="Times New Roman" w:hAnsi="Times New Roman" w:cs="Times New Roman"/>
        </w:rPr>
        <w:fldChar w:fldCharType="begin"/>
      </w:r>
      <w:r w:rsidR="008D1418" w:rsidRPr="00D11CC3">
        <w:rPr>
          <w:rFonts w:ascii="Times New Roman" w:hAnsi="Times New Roman" w:cs="Times New Roman"/>
        </w:rPr>
        <w:instrText xml:space="preserve"> INCLUDEPICTURE "https://files.oaiusercontent.com/file-3WFWeWHSe14oGAwdOGzRZkac?se=2024-09-14T19%3A25%3A28Z&amp;sp=r&amp;sv=2024-08-04&amp;sr=b&amp;rscc=max-age%3D604800%2C%20immutable%2C%20private&amp;rscd=attachment%3B%20filename%3D3d96869e-f78c-4383-b673-7721d848adb0.webp&amp;sig=EvJLjovNCnyBOZy0vBPZ3N7V9999dkE%2Bvjnn%2BhNh7L4%3D" \* MERGEFORMATINET </w:instrText>
      </w:r>
      <w:r w:rsidR="008D1418" w:rsidRPr="00D11CC3">
        <w:rPr>
          <w:rFonts w:ascii="Times New Roman" w:hAnsi="Times New Roman" w:cs="Times New Roman"/>
        </w:rPr>
        <w:fldChar w:fldCharType="separate"/>
      </w:r>
      <w:r w:rsidR="008D1418" w:rsidRPr="00D11CC3">
        <w:rPr>
          <w:rFonts w:ascii="Times New Roman" w:hAnsi="Times New Roman" w:cs="Times New Roman"/>
          <w:noProof/>
        </w:rPr>
        <w:drawing>
          <wp:inline distT="0" distB="0" distL="0" distR="0" wp14:anchorId="2324E1B1" wp14:editId="7DBD14E4">
            <wp:extent cx="2049780" cy="2049780"/>
            <wp:effectExtent l="0" t="0" r="0" b="0"/>
            <wp:docPr id="2036824050" name="Picture 1" descr="Create a detailed flowchart illustrating a legal language model (LLM) product for comprehensive tax planning. The flowchart includes seven main sections: 1. User Onboarding and Profile Setup with steps like registration and access control. 2. Tax Compliance Navigation with regulation updates and compliance checklist. 3. Query Handling and Support featuring an interactive query system and expert system integration. 4. Tax Optimization Strategies with scenario analysis and strategy recommendations. 5. Continuous Learning and Adaptation showing feedback system and machine learning integration. 6. Security and Data Management highlighting data encryption and regular audits. 7. User Interface and Experience showing dashboard design and mobile compatibility. Use a clear, professional layout with connected nodes and labels for each section, suitable for a business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detailed flowchart illustrating a legal language model (LLM) product for comprehensive tax planning. The flowchart includes seven main sections: 1. User Onboarding and Profile Setup with steps like registration and access control. 2. Tax Compliance Navigation with regulation updates and compliance checklist. 3. Query Handling and Support featuring an interactive query system and expert system integration. 4. Tax Optimization Strategies with scenario analysis and strategy recommendations. 5. Continuous Learning and Adaptation showing feedback system and machine learning integration. 6. Security and Data Management highlighting data encryption and regular audits. 7. User Interface and Experience showing dashboard design and mobile compatibility. Use a clear, professional layout with connected nodes and labels for each section, suitable for a business present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a:ln>
                      <a:noFill/>
                    </a:ln>
                  </pic:spPr>
                </pic:pic>
              </a:graphicData>
            </a:graphic>
          </wp:inline>
        </w:drawing>
      </w:r>
      <w:r w:rsidR="008D1418" w:rsidRPr="00D11CC3">
        <w:rPr>
          <w:rFonts w:ascii="Times New Roman" w:hAnsi="Times New Roman" w:cs="Times New Roman"/>
        </w:rPr>
        <w:fldChar w:fldCharType="end"/>
      </w:r>
    </w:p>
    <w:p w14:paraId="7DE4ED4C" w14:textId="7DB7AE76" w:rsidR="008D1418" w:rsidRPr="00D11CC3" w:rsidRDefault="008D1418" w:rsidP="00A93C6B">
      <w:pPr>
        <w:rPr>
          <w:rFonts w:ascii="Times New Roman" w:hAnsi="Times New Roman" w:cs="Times New Roman"/>
        </w:rPr>
      </w:pPr>
      <w:r w:rsidRPr="00D11CC3">
        <w:rPr>
          <w:rFonts w:ascii="Times New Roman" w:hAnsi="Times New Roman" w:cs="Times New Roman"/>
        </w:rPr>
        <w:t>Prompt: I would like a more professional style.</w:t>
      </w:r>
    </w:p>
    <w:p w14:paraId="37BC9382" w14:textId="08AD0D32" w:rsidR="008D1418" w:rsidRPr="00D11CC3" w:rsidRDefault="008D1418" w:rsidP="00A93C6B">
      <w:pPr>
        <w:rPr>
          <w:rFonts w:ascii="Times New Roman" w:hAnsi="Times New Roman" w:cs="Times New Roman"/>
        </w:rPr>
      </w:pPr>
      <w:r w:rsidRPr="00D11CC3">
        <w:rPr>
          <w:rFonts w:ascii="Times New Roman" w:hAnsi="Times New Roman" w:cs="Times New Roman"/>
        </w:rPr>
        <w:t>Result:</w:t>
      </w:r>
    </w:p>
    <w:p w14:paraId="33ACE49C" w14:textId="636528B7" w:rsidR="008D1418" w:rsidRPr="00D11CC3" w:rsidRDefault="008D1418" w:rsidP="00A93C6B">
      <w:pPr>
        <w:rPr>
          <w:rFonts w:ascii="Times New Roman" w:hAnsi="Times New Roman" w:cs="Times New Roman"/>
        </w:rPr>
      </w:pPr>
      <w:r w:rsidRPr="00D11CC3">
        <w:rPr>
          <w:rFonts w:ascii="Times New Roman" w:hAnsi="Times New Roman" w:cs="Times New Roman"/>
        </w:rPr>
        <w:fldChar w:fldCharType="begin"/>
      </w:r>
      <w:r w:rsidRPr="00D11CC3">
        <w:rPr>
          <w:rFonts w:ascii="Times New Roman" w:hAnsi="Times New Roman" w:cs="Times New Roman"/>
        </w:rPr>
        <w:instrText xml:space="preserve"> INCLUDEPICTURE "https://files.oaiusercontent.com/file-3ZqtZIIjP7Vr37JT10DvNVPR?se=2024-09-14T19%3A26%3A30Z&amp;sp=r&amp;sv=2024-08-04&amp;sr=b&amp;rscc=max-age%3D604800%2C%20immutable%2C%20private&amp;rscd=attachment%3B%20filename%3D4a0a2051-5e14-4250-858a-475540103b67.webp&amp;sig=ibYOQR0Z/tReDwO4q1mumBGJIsiuNdvLGwhDpCIcSWA%3D" \* MERGEFORMATINET </w:instrText>
      </w:r>
      <w:r w:rsidRPr="00D11CC3">
        <w:rPr>
          <w:rFonts w:ascii="Times New Roman" w:hAnsi="Times New Roman" w:cs="Times New Roman"/>
        </w:rPr>
        <w:fldChar w:fldCharType="separate"/>
      </w:r>
      <w:r w:rsidRPr="00D11CC3">
        <w:rPr>
          <w:rFonts w:ascii="Times New Roman" w:hAnsi="Times New Roman" w:cs="Times New Roman"/>
          <w:noProof/>
        </w:rPr>
        <w:drawing>
          <wp:inline distT="0" distB="0" distL="0" distR="0" wp14:anchorId="4B4B559A" wp14:editId="5469E683">
            <wp:extent cx="2202180" cy="2202180"/>
            <wp:effectExtent l="0" t="0" r="0" b="0"/>
            <wp:docPr id="771890160" name="Picture 2" descr="Create a sophisticated and professional flowchart for a legal language model (LLM) product focused on tax planning. The flowchart should feature the following sections: 1. User Onboarding and Profile Setup including registration and access control. 2. Tax Compliance Navigation with updates on regulations and compliance checklist. 3. Query Handling and Support using an interactive query system and expert system. 4. Tax Optimization Strategies involving scenario analysis and strategic recommendations. 5. Continuous Learning and Adaptation with a feedback system and machine learning. 6. Security and Data Management emphasizing data encryption and audits. 7. User Interface and Experience showcasing a user-friendly dashboard and mobile compatibility. Use a clean, modern aesthetic with a color palette suitable for corporate presentations, clear labels, and connected flows between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sophisticated and professional flowchart for a legal language model (LLM) product focused on tax planning. The flowchart should feature the following sections: 1. User Onboarding and Profile Setup including registration and access control. 2. Tax Compliance Navigation with updates on regulations and compliance checklist. 3. Query Handling and Support using an interactive query system and expert system. 4. Tax Optimization Strategies involving scenario analysis and strategic recommendations. 5. Continuous Learning and Adaptation with a feedback system and machine learning. 6. Security and Data Management emphasizing data encryption and audits. 7. User Interface and Experience showcasing a user-friendly dashboard and mobile compatibility. Use a clean, modern aesthetic with a color palette suitable for corporate presentations, clear labels, and connected flows between sec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180" cy="2202180"/>
                    </a:xfrm>
                    <a:prstGeom prst="rect">
                      <a:avLst/>
                    </a:prstGeom>
                    <a:noFill/>
                    <a:ln>
                      <a:noFill/>
                    </a:ln>
                  </pic:spPr>
                </pic:pic>
              </a:graphicData>
            </a:graphic>
          </wp:inline>
        </w:drawing>
      </w:r>
      <w:r w:rsidRPr="00D11CC3">
        <w:rPr>
          <w:rFonts w:ascii="Times New Roman" w:hAnsi="Times New Roman" w:cs="Times New Roman"/>
        </w:rPr>
        <w:fldChar w:fldCharType="end"/>
      </w:r>
    </w:p>
    <w:p w14:paraId="2664400B" w14:textId="0FCFD753" w:rsidR="006F319C" w:rsidRPr="00D11CC3" w:rsidRDefault="006F319C">
      <w:pPr>
        <w:rPr>
          <w:rFonts w:ascii="Times New Roman" w:hAnsi="Times New Roman" w:cs="Times New Roman"/>
        </w:rPr>
      </w:pPr>
    </w:p>
    <w:p w14:paraId="06C4D26D" w14:textId="3CDA8670" w:rsidR="008D1418" w:rsidRPr="00D11CC3" w:rsidRDefault="008D1418" w:rsidP="00A93C6B">
      <w:pPr>
        <w:rPr>
          <w:rFonts w:ascii="Times New Roman" w:hAnsi="Times New Roman" w:cs="Times New Roman"/>
        </w:rPr>
      </w:pPr>
      <w:r w:rsidRPr="00D11CC3">
        <w:rPr>
          <w:rFonts w:ascii="Times New Roman" w:hAnsi="Times New Roman" w:cs="Times New Roman"/>
        </w:rPr>
        <w:t>Prompt: The word is not clear. Please generate a plain one.</w:t>
      </w:r>
    </w:p>
    <w:p w14:paraId="7D4171EC" w14:textId="6E33F014" w:rsidR="006F319C" w:rsidRPr="00D11CC3" w:rsidRDefault="006F319C" w:rsidP="00A93C6B">
      <w:pPr>
        <w:rPr>
          <w:rFonts w:ascii="Times New Roman" w:hAnsi="Times New Roman" w:cs="Times New Roman"/>
        </w:rPr>
      </w:pPr>
      <w:r w:rsidRPr="00D11CC3">
        <w:rPr>
          <w:rFonts w:ascii="Times New Roman" w:hAnsi="Times New Roman" w:cs="Times New Roman"/>
        </w:rPr>
        <w:t>Result</w:t>
      </w:r>
    </w:p>
    <w:p w14:paraId="3ED6DF4E" w14:textId="75CA9C7B" w:rsidR="006F319C" w:rsidRPr="00D11CC3" w:rsidRDefault="008D1418">
      <w:pPr>
        <w:rPr>
          <w:rFonts w:ascii="Times New Roman" w:hAnsi="Times New Roman" w:cs="Times New Roman"/>
        </w:rPr>
      </w:pPr>
      <w:r w:rsidRPr="00D11CC3">
        <w:rPr>
          <w:rFonts w:ascii="Times New Roman" w:hAnsi="Times New Roman" w:cs="Times New Roman"/>
        </w:rPr>
        <w:lastRenderedPageBreak/>
        <w:fldChar w:fldCharType="begin"/>
      </w:r>
      <w:r w:rsidRPr="00D11CC3">
        <w:rPr>
          <w:rFonts w:ascii="Times New Roman" w:hAnsi="Times New Roman" w:cs="Times New Roman"/>
        </w:rPr>
        <w:instrText xml:space="preserve"> INCLUDEPICTURE "https://files.oaiusercontent.com/file-kSWLs30j8OqJoL4AWVizGtkR?se=2024-09-14T19%3A27%3A35Z&amp;sp=r&amp;sv=2024-08-04&amp;sr=b&amp;rscc=max-age%3D604800%2C%20immutable%2C%20private&amp;rscd=attachment%3B%20filename%3D63f7fea3-04d6-48fb-9aa9-822936a3eb5e.webp&amp;sig=Erf9XurpzD%2BsJqT2VBSpYjgvYH5tR0%2B4UspKX3bQ10k%3D" \* MERGEFORMATINET </w:instrText>
      </w:r>
      <w:r w:rsidRPr="00D11CC3">
        <w:rPr>
          <w:rFonts w:ascii="Times New Roman" w:hAnsi="Times New Roman" w:cs="Times New Roman"/>
        </w:rPr>
        <w:fldChar w:fldCharType="separate"/>
      </w:r>
      <w:r w:rsidRPr="00D11CC3">
        <w:rPr>
          <w:rFonts w:ascii="Times New Roman" w:hAnsi="Times New Roman" w:cs="Times New Roman"/>
          <w:noProof/>
        </w:rPr>
        <w:drawing>
          <wp:inline distT="0" distB="0" distL="0" distR="0" wp14:anchorId="237F8334" wp14:editId="1E163131">
            <wp:extent cx="2171700" cy="2171700"/>
            <wp:effectExtent l="0" t="0" r="0" b="0"/>
            <wp:docPr id="961691160" name="Picture 3" descr="Create a straightforward and plain flowchart for a legal language model (LLM) product focused on tax planning. The flowchart should feature the following sections clearly and simply: 1. User Onboarding and Profile Setup including registration and access control. 2. Tax Compliance Navigation with updates on regulations and compliance checklist. 3. Query Handling and Support using an interactive query system and expert system. 4. Tax Optimization Strategies involving scenario analysis and strategic recommendations. 5. Continuous Learning and Adaptation with a feedback system and machine learning. 6. Security and Data Management emphasizing data encryption and audits. 7. User Interface and Experience showcasing a user-friendly dashboard and mobile compatibility. Use a simple, clear layout with minimal design elements, a neutral color palette, and clear, easy-to-rea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straightforward and plain flowchart for a legal language model (LLM) product focused on tax planning. The flowchart should feature the following sections clearly and simply: 1. User Onboarding and Profile Setup including registration and access control. 2. Tax Compliance Navigation with updates on regulations and compliance checklist. 3. Query Handling and Support using an interactive query system and expert system. 4. Tax Optimization Strategies involving scenario analysis and strategic recommendations. 5. Continuous Learning and Adaptation with a feedback system and machine learning. 6. Security and Data Management emphasizing data encryption and audits. 7. User Interface and Experience showcasing a user-friendly dashboard and mobile compatibility. Use a simple, clear layout with minimal design elements, a neutral color palette, and clear, easy-to-read labe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r w:rsidRPr="00D11CC3">
        <w:rPr>
          <w:rFonts w:ascii="Times New Roman" w:hAnsi="Times New Roman" w:cs="Times New Roman"/>
        </w:rPr>
        <w:fldChar w:fldCharType="end"/>
      </w:r>
      <w:bookmarkEnd w:id="0"/>
    </w:p>
    <w:p w14:paraId="681E0BDE" w14:textId="730D1E62" w:rsidR="006F319C" w:rsidRPr="007160F9" w:rsidRDefault="006F319C" w:rsidP="00352F4C">
      <w:pPr>
        <w:rPr>
          <w:rFonts w:ascii="Times New Roman" w:hAnsi="Times New Roman" w:cs="Times New Roman"/>
        </w:rPr>
      </w:pPr>
      <w:r w:rsidRPr="00D11CC3">
        <w:rPr>
          <w:rFonts w:ascii="Times New Roman" w:hAnsi="Times New Roman" w:cs="Times New Roman"/>
        </w:rPr>
        <w:t xml:space="preserve">Then I use </w:t>
      </w:r>
      <w:r w:rsidR="00B04A80" w:rsidRPr="00D11CC3">
        <w:rPr>
          <w:rFonts w:ascii="Times New Roman" w:hAnsi="Times New Roman" w:cs="Times New Roman"/>
        </w:rPr>
        <w:t>an</w:t>
      </w:r>
      <w:r w:rsidR="008D2E55" w:rsidRPr="00D11CC3">
        <w:rPr>
          <w:rFonts w:ascii="Times New Roman" w:hAnsi="Times New Roman" w:cs="Times New Roman"/>
        </w:rPr>
        <w:t>other application based on ChatGPT API to draw the diagram</w:t>
      </w:r>
      <w:r w:rsidR="007160F9">
        <w:rPr>
          <w:rFonts w:ascii="Times New Roman" w:hAnsi="Times New Roman" w:cs="Times New Roman"/>
        </w:rPr>
        <w:t xml:space="preserve"> (</w:t>
      </w:r>
      <w:hyperlink r:id="rId10" w:history="1">
        <w:r w:rsidR="007160F9" w:rsidRPr="00B21AF9">
          <w:rPr>
            <w:rStyle w:val="Hyperlink"/>
            <w:rFonts w:ascii="Times New Roman" w:hAnsi="Times New Roman" w:cs="Times New Roman"/>
          </w:rPr>
          <w:t>Link</w:t>
        </w:r>
      </w:hyperlink>
      <w:r w:rsidR="007160F9">
        <w:rPr>
          <w:rFonts w:ascii="Times New Roman" w:hAnsi="Times New Roman" w:cs="Times New Roman"/>
        </w:rPr>
        <w:t>)</w:t>
      </w:r>
      <w:r w:rsidR="008D2E55" w:rsidRPr="00D11CC3">
        <w:rPr>
          <w:rFonts w:ascii="Times New Roman" w:hAnsi="Times New Roman" w:cs="Times New Roman"/>
        </w:rPr>
        <w:t>:</w:t>
      </w:r>
      <w:r w:rsidR="008D2E55" w:rsidRPr="00D11CC3">
        <w:rPr>
          <w:rFonts w:ascii="Times New Roman" w:hAnsi="Times New Roman" w:cs="Times New Roman"/>
        </w:rPr>
        <w:br/>
      </w:r>
      <w:r w:rsidR="000C65F6">
        <w:fldChar w:fldCharType="begin"/>
      </w:r>
      <w:r w:rsidR="000C65F6">
        <w:instrText xml:space="preserve"> INCLUDEPICTURE "https://imgr.whimsical.com/thumbnails/M8dxVHKfuW1jLMarq8CmGQ/3Pa1rr1rp6gCJqZ38zfbZ9" \* MERGEFORMATINET </w:instrText>
      </w:r>
      <w:r w:rsidR="000C65F6">
        <w:fldChar w:fldCharType="separate"/>
      </w:r>
      <w:r w:rsidR="000C65F6">
        <w:rPr>
          <w:noProof/>
        </w:rPr>
        <w:drawing>
          <wp:inline distT="0" distB="0" distL="0" distR="0" wp14:anchorId="02E7B78C" wp14:editId="6F99A7C3">
            <wp:extent cx="5943600" cy="5685790"/>
            <wp:effectExtent l="0" t="0" r="0" b="3810"/>
            <wp:docPr id="1455234886" name="Picture 4" descr="Tax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x System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85790"/>
                    </a:xfrm>
                    <a:prstGeom prst="rect">
                      <a:avLst/>
                    </a:prstGeom>
                    <a:noFill/>
                    <a:ln>
                      <a:noFill/>
                    </a:ln>
                  </pic:spPr>
                </pic:pic>
              </a:graphicData>
            </a:graphic>
          </wp:inline>
        </w:drawing>
      </w:r>
      <w:r w:rsidR="000C65F6">
        <w:fldChar w:fldCharType="end"/>
      </w:r>
    </w:p>
    <w:p w14:paraId="3D5D9D32" w14:textId="4B299E7F" w:rsidR="000C65F6" w:rsidRDefault="000C65F6"/>
    <w:p w14:paraId="317F1766" w14:textId="4F32BA33" w:rsidR="00352F4C" w:rsidRPr="00D11CC3" w:rsidRDefault="00352F4C" w:rsidP="00352F4C">
      <w:pPr>
        <w:rPr>
          <w:rFonts w:ascii="Times New Roman" w:hAnsi="Times New Roman" w:cs="Times New Roman"/>
        </w:rPr>
      </w:pPr>
      <w:r w:rsidRPr="00352F4C">
        <w:rPr>
          <w:rFonts w:ascii="Times New Roman" w:hAnsi="Times New Roman" w:cs="Times New Roman"/>
        </w:rPr>
        <w:t>Our target users encompass a broad spectrum, including entrepreneurs, law and accounting firms, individual taxpayers, and government agencies. This diverse user base will benefit from our product’s robust functionality designed to meet their specific tax planning needs.</w:t>
      </w:r>
    </w:p>
    <w:p w14:paraId="60148640" w14:textId="77777777" w:rsidR="00D11CC3" w:rsidRPr="00D11CC3" w:rsidRDefault="00D11CC3" w:rsidP="00D11CC3">
      <w:pPr>
        <w:rPr>
          <w:rFonts w:ascii="Times New Roman" w:hAnsi="Times New Roman" w:cs="Times New Roman"/>
        </w:rPr>
      </w:pPr>
      <w:r w:rsidRPr="00D11CC3">
        <w:rPr>
          <w:rFonts w:ascii="Times New Roman" w:hAnsi="Times New Roman" w:cs="Times New Roman"/>
        </w:rPr>
        <w:t>Here are the ChatGPT’s user stories:</w:t>
      </w:r>
      <w:r w:rsidRPr="00D11CC3">
        <w:rPr>
          <w:rFonts w:ascii="Times New Roman" w:hAnsi="Times New Roman" w:cs="Times New Roman"/>
        </w:rPr>
        <w:br/>
        <w:t>Creating user stories for each segment of your target audience is crucial to ensure the product meets their specific needs. Here's a breakdown of user stories for entrepreneurs, law and accounting firms, individual taxpayers, and government agencies:</w:t>
      </w:r>
    </w:p>
    <w:p w14:paraId="0E6F2E61" w14:textId="77777777" w:rsidR="00D11CC3" w:rsidRPr="00D11CC3" w:rsidRDefault="00D11CC3" w:rsidP="00D11CC3">
      <w:pPr>
        <w:rPr>
          <w:rFonts w:ascii="Times New Roman" w:hAnsi="Times New Roman" w:cs="Times New Roman"/>
          <w:b/>
          <w:bCs/>
        </w:rPr>
      </w:pPr>
      <w:r w:rsidRPr="00D11CC3">
        <w:rPr>
          <w:rFonts w:ascii="Times New Roman" w:hAnsi="Times New Roman" w:cs="Times New Roman"/>
          <w:b/>
          <w:bCs/>
        </w:rPr>
        <w:t>Entrepreneurs</w:t>
      </w:r>
    </w:p>
    <w:p w14:paraId="5A52ECA5" w14:textId="77777777" w:rsidR="00D11CC3" w:rsidRPr="00D11CC3" w:rsidRDefault="00D11CC3" w:rsidP="00D11CC3">
      <w:pPr>
        <w:rPr>
          <w:rFonts w:ascii="Times New Roman" w:hAnsi="Times New Roman" w:cs="Times New Roman"/>
        </w:rPr>
      </w:pPr>
      <w:r w:rsidRPr="00D11CC3">
        <w:rPr>
          <w:rFonts w:ascii="Times New Roman" w:hAnsi="Times New Roman" w:cs="Times New Roman"/>
          <w:b/>
          <w:bCs/>
        </w:rPr>
        <w:t>As an entrepreneur, I want to:</w:t>
      </w:r>
    </w:p>
    <w:p w14:paraId="3A4D52A1" w14:textId="77777777" w:rsidR="00D11CC3" w:rsidRPr="00D11CC3" w:rsidRDefault="00D11CC3" w:rsidP="00D11CC3">
      <w:pPr>
        <w:numPr>
          <w:ilvl w:val="0"/>
          <w:numId w:val="10"/>
        </w:numPr>
        <w:rPr>
          <w:rFonts w:ascii="Times New Roman" w:hAnsi="Times New Roman" w:cs="Times New Roman"/>
        </w:rPr>
      </w:pPr>
      <w:r w:rsidRPr="00D11CC3">
        <w:rPr>
          <w:rFonts w:ascii="Times New Roman" w:hAnsi="Times New Roman" w:cs="Times New Roman"/>
          <w:b/>
          <w:bCs/>
        </w:rPr>
        <w:t>Easily understand my tax liabilities</w:t>
      </w:r>
      <w:r w:rsidRPr="00D11CC3">
        <w:rPr>
          <w:rFonts w:ascii="Times New Roman" w:hAnsi="Times New Roman" w:cs="Times New Roman"/>
        </w:rPr>
        <w:t xml:space="preserve"> so that I can plan my finances without needing specialized knowledge.</w:t>
      </w:r>
    </w:p>
    <w:p w14:paraId="4367B86A" w14:textId="77777777" w:rsidR="00D11CC3" w:rsidRPr="00D11CC3" w:rsidRDefault="00D11CC3" w:rsidP="00D11CC3">
      <w:pPr>
        <w:numPr>
          <w:ilvl w:val="0"/>
          <w:numId w:val="10"/>
        </w:numPr>
        <w:rPr>
          <w:rFonts w:ascii="Times New Roman" w:hAnsi="Times New Roman" w:cs="Times New Roman"/>
        </w:rPr>
      </w:pPr>
      <w:r w:rsidRPr="00D11CC3">
        <w:rPr>
          <w:rFonts w:ascii="Times New Roman" w:hAnsi="Times New Roman" w:cs="Times New Roman"/>
          <w:b/>
          <w:bCs/>
        </w:rPr>
        <w:t>Receive alerts for relevant tax deductions and credits</w:t>
      </w:r>
      <w:r w:rsidRPr="00D11CC3">
        <w:rPr>
          <w:rFonts w:ascii="Times New Roman" w:hAnsi="Times New Roman" w:cs="Times New Roman"/>
        </w:rPr>
        <w:t xml:space="preserve"> to reduce my taxable income legally.</w:t>
      </w:r>
    </w:p>
    <w:p w14:paraId="7D1A90BF" w14:textId="77777777" w:rsidR="00D11CC3" w:rsidRPr="00D11CC3" w:rsidRDefault="00D11CC3" w:rsidP="00D11CC3">
      <w:pPr>
        <w:numPr>
          <w:ilvl w:val="0"/>
          <w:numId w:val="10"/>
        </w:numPr>
        <w:rPr>
          <w:rFonts w:ascii="Times New Roman" w:hAnsi="Times New Roman" w:cs="Times New Roman"/>
        </w:rPr>
      </w:pPr>
      <w:r w:rsidRPr="00D11CC3">
        <w:rPr>
          <w:rFonts w:ascii="Times New Roman" w:hAnsi="Times New Roman" w:cs="Times New Roman"/>
          <w:b/>
          <w:bCs/>
        </w:rPr>
        <w:t>Generate tax planning scenarios</w:t>
      </w:r>
      <w:r w:rsidRPr="00D11CC3">
        <w:rPr>
          <w:rFonts w:ascii="Times New Roman" w:hAnsi="Times New Roman" w:cs="Times New Roman"/>
        </w:rPr>
        <w:t xml:space="preserve"> based on future income projections to better understand potential financial outcomes.</w:t>
      </w:r>
    </w:p>
    <w:p w14:paraId="7F2FF235" w14:textId="77777777" w:rsidR="00D11CC3" w:rsidRPr="00D11CC3" w:rsidRDefault="00D11CC3" w:rsidP="00D11CC3">
      <w:pPr>
        <w:numPr>
          <w:ilvl w:val="0"/>
          <w:numId w:val="10"/>
        </w:numPr>
        <w:rPr>
          <w:rFonts w:ascii="Times New Roman" w:hAnsi="Times New Roman" w:cs="Times New Roman"/>
        </w:rPr>
      </w:pPr>
      <w:r w:rsidRPr="00D11CC3">
        <w:rPr>
          <w:rFonts w:ascii="Times New Roman" w:hAnsi="Times New Roman" w:cs="Times New Roman"/>
          <w:b/>
          <w:bCs/>
        </w:rPr>
        <w:t>Access industry-specific tax compliance guidelines</w:t>
      </w:r>
      <w:r w:rsidRPr="00D11CC3">
        <w:rPr>
          <w:rFonts w:ascii="Times New Roman" w:hAnsi="Times New Roman" w:cs="Times New Roman"/>
        </w:rPr>
        <w:t xml:space="preserve"> to ensure my business adheres to relevant laws.</w:t>
      </w:r>
    </w:p>
    <w:p w14:paraId="6D6BE126" w14:textId="77777777" w:rsidR="00D11CC3" w:rsidRPr="00D11CC3" w:rsidRDefault="00D11CC3" w:rsidP="00D11CC3">
      <w:pPr>
        <w:rPr>
          <w:rFonts w:ascii="Times New Roman" w:hAnsi="Times New Roman" w:cs="Times New Roman"/>
          <w:b/>
          <w:bCs/>
        </w:rPr>
      </w:pPr>
      <w:r w:rsidRPr="00D11CC3">
        <w:rPr>
          <w:rFonts w:ascii="Times New Roman" w:hAnsi="Times New Roman" w:cs="Times New Roman"/>
          <w:b/>
          <w:bCs/>
        </w:rPr>
        <w:t>Law and Accounting Firms</w:t>
      </w:r>
    </w:p>
    <w:p w14:paraId="5EA95F6C" w14:textId="77777777" w:rsidR="00D11CC3" w:rsidRPr="00D11CC3" w:rsidRDefault="00D11CC3" w:rsidP="00D11CC3">
      <w:pPr>
        <w:rPr>
          <w:rFonts w:ascii="Times New Roman" w:hAnsi="Times New Roman" w:cs="Times New Roman"/>
        </w:rPr>
      </w:pPr>
      <w:r w:rsidRPr="00D11CC3">
        <w:rPr>
          <w:rFonts w:ascii="Times New Roman" w:hAnsi="Times New Roman" w:cs="Times New Roman"/>
          <w:b/>
          <w:bCs/>
        </w:rPr>
        <w:t>As a law/accounting firm, I want to:</w:t>
      </w:r>
    </w:p>
    <w:p w14:paraId="22BE8C60" w14:textId="77777777" w:rsidR="00D11CC3" w:rsidRPr="00D11CC3" w:rsidRDefault="00D11CC3" w:rsidP="00D11CC3">
      <w:pPr>
        <w:numPr>
          <w:ilvl w:val="0"/>
          <w:numId w:val="11"/>
        </w:numPr>
        <w:rPr>
          <w:rFonts w:ascii="Times New Roman" w:hAnsi="Times New Roman" w:cs="Times New Roman"/>
        </w:rPr>
      </w:pPr>
      <w:r w:rsidRPr="00D11CC3">
        <w:rPr>
          <w:rFonts w:ascii="Times New Roman" w:hAnsi="Times New Roman" w:cs="Times New Roman"/>
          <w:b/>
          <w:bCs/>
        </w:rPr>
        <w:t>Manage multiple client profiles</w:t>
      </w:r>
      <w:r w:rsidRPr="00D11CC3">
        <w:rPr>
          <w:rFonts w:ascii="Times New Roman" w:hAnsi="Times New Roman" w:cs="Times New Roman"/>
        </w:rPr>
        <w:t xml:space="preserve"> to efficiently handle different tax cases with tailored strategies.</w:t>
      </w:r>
    </w:p>
    <w:p w14:paraId="031C0610" w14:textId="77777777" w:rsidR="00D11CC3" w:rsidRPr="00D11CC3" w:rsidRDefault="00D11CC3" w:rsidP="00D11CC3">
      <w:pPr>
        <w:numPr>
          <w:ilvl w:val="0"/>
          <w:numId w:val="11"/>
        </w:numPr>
        <w:rPr>
          <w:rFonts w:ascii="Times New Roman" w:hAnsi="Times New Roman" w:cs="Times New Roman"/>
        </w:rPr>
      </w:pPr>
      <w:r w:rsidRPr="00D11CC3">
        <w:rPr>
          <w:rFonts w:ascii="Times New Roman" w:hAnsi="Times New Roman" w:cs="Times New Roman"/>
          <w:b/>
          <w:bCs/>
        </w:rPr>
        <w:t>Access a comprehensive database of tax laws and updates</w:t>
      </w:r>
      <w:r w:rsidRPr="00D11CC3">
        <w:rPr>
          <w:rFonts w:ascii="Times New Roman" w:hAnsi="Times New Roman" w:cs="Times New Roman"/>
        </w:rPr>
        <w:t xml:space="preserve"> so I can provide informed advice to my clients.</w:t>
      </w:r>
    </w:p>
    <w:p w14:paraId="6521365A" w14:textId="77777777" w:rsidR="00D11CC3" w:rsidRPr="00D11CC3" w:rsidRDefault="00D11CC3" w:rsidP="00D11CC3">
      <w:pPr>
        <w:numPr>
          <w:ilvl w:val="0"/>
          <w:numId w:val="11"/>
        </w:numPr>
        <w:rPr>
          <w:rFonts w:ascii="Times New Roman" w:hAnsi="Times New Roman" w:cs="Times New Roman"/>
        </w:rPr>
      </w:pPr>
      <w:r w:rsidRPr="00D11CC3">
        <w:rPr>
          <w:rFonts w:ascii="Times New Roman" w:hAnsi="Times New Roman" w:cs="Times New Roman"/>
          <w:b/>
          <w:bCs/>
        </w:rPr>
        <w:t>Automatically generate client reports</w:t>
      </w:r>
      <w:r w:rsidRPr="00D11CC3">
        <w:rPr>
          <w:rFonts w:ascii="Times New Roman" w:hAnsi="Times New Roman" w:cs="Times New Roman"/>
        </w:rPr>
        <w:t xml:space="preserve"> that outline compliance status and strategic recommendations.</w:t>
      </w:r>
    </w:p>
    <w:p w14:paraId="462F10C9" w14:textId="77777777" w:rsidR="00D11CC3" w:rsidRPr="00D11CC3" w:rsidRDefault="00D11CC3" w:rsidP="00D11CC3">
      <w:pPr>
        <w:numPr>
          <w:ilvl w:val="0"/>
          <w:numId w:val="11"/>
        </w:numPr>
        <w:rPr>
          <w:rFonts w:ascii="Times New Roman" w:hAnsi="Times New Roman" w:cs="Times New Roman"/>
        </w:rPr>
      </w:pPr>
      <w:r w:rsidRPr="00D11CC3">
        <w:rPr>
          <w:rFonts w:ascii="Times New Roman" w:hAnsi="Times New Roman" w:cs="Times New Roman"/>
          <w:b/>
          <w:bCs/>
        </w:rPr>
        <w:t>Offer clients a branded portal</w:t>
      </w:r>
      <w:r w:rsidRPr="00D11CC3">
        <w:rPr>
          <w:rFonts w:ascii="Times New Roman" w:hAnsi="Times New Roman" w:cs="Times New Roman"/>
        </w:rPr>
        <w:t xml:space="preserve"> where they can view their tax information and strategies.</w:t>
      </w:r>
    </w:p>
    <w:p w14:paraId="16A3C3B1" w14:textId="77777777" w:rsidR="00D11CC3" w:rsidRPr="00D11CC3" w:rsidRDefault="00D11CC3" w:rsidP="00D11CC3">
      <w:pPr>
        <w:rPr>
          <w:rFonts w:ascii="Times New Roman" w:hAnsi="Times New Roman" w:cs="Times New Roman"/>
          <w:b/>
          <w:bCs/>
        </w:rPr>
      </w:pPr>
      <w:r w:rsidRPr="00D11CC3">
        <w:rPr>
          <w:rFonts w:ascii="Times New Roman" w:hAnsi="Times New Roman" w:cs="Times New Roman"/>
          <w:b/>
          <w:bCs/>
        </w:rPr>
        <w:t>Individual Taxpayers</w:t>
      </w:r>
    </w:p>
    <w:p w14:paraId="23971A85" w14:textId="77777777" w:rsidR="00D11CC3" w:rsidRPr="00D11CC3" w:rsidRDefault="00D11CC3" w:rsidP="00D11CC3">
      <w:pPr>
        <w:rPr>
          <w:rFonts w:ascii="Times New Roman" w:hAnsi="Times New Roman" w:cs="Times New Roman"/>
        </w:rPr>
      </w:pPr>
      <w:r w:rsidRPr="00D11CC3">
        <w:rPr>
          <w:rFonts w:ascii="Times New Roman" w:hAnsi="Times New Roman" w:cs="Times New Roman"/>
          <w:b/>
          <w:bCs/>
        </w:rPr>
        <w:t>As an individual taxpayer, I want to:</w:t>
      </w:r>
    </w:p>
    <w:p w14:paraId="76E12326" w14:textId="77777777" w:rsidR="00D11CC3" w:rsidRPr="00D11CC3" w:rsidRDefault="00D11CC3" w:rsidP="00D11CC3">
      <w:pPr>
        <w:numPr>
          <w:ilvl w:val="0"/>
          <w:numId w:val="12"/>
        </w:numPr>
        <w:rPr>
          <w:rFonts w:ascii="Times New Roman" w:hAnsi="Times New Roman" w:cs="Times New Roman"/>
        </w:rPr>
      </w:pPr>
      <w:r w:rsidRPr="00D11CC3">
        <w:rPr>
          <w:rFonts w:ascii="Times New Roman" w:hAnsi="Times New Roman" w:cs="Times New Roman"/>
          <w:b/>
          <w:bCs/>
        </w:rPr>
        <w:t>Understand how different tax brackets affect me</w:t>
      </w:r>
      <w:r w:rsidRPr="00D11CC3">
        <w:rPr>
          <w:rFonts w:ascii="Times New Roman" w:hAnsi="Times New Roman" w:cs="Times New Roman"/>
        </w:rPr>
        <w:t xml:space="preserve"> so I can plan my finances accordingly.</w:t>
      </w:r>
    </w:p>
    <w:p w14:paraId="360E69E8" w14:textId="77777777" w:rsidR="00D11CC3" w:rsidRPr="00D11CC3" w:rsidRDefault="00D11CC3" w:rsidP="00D11CC3">
      <w:pPr>
        <w:numPr>
          <w:ilvl w:val="0"/>
          <w:numId w:val="12"/>
        </w:numPr>
        <w:rPr>
          <w:rFonts w:ascii="Times New Roman" w:hAnsi="Times New Roman" w:cs="Times New Roman"/>
        </w:rPr>
      </w:pPr>
      <w:r w:rsidRPr="00D11CC3">
        <w:rPr>
          <w:rFonts w:ascii="Times New Roman" w:hAnsi="Times New Roman" w:cs="Times New Roman"/>
          <w:b/>
          <w:bCs/>
        </w:rPr>
        <w:lastRenderedPageBreak/>
        <w:t>File my taxes through the platform</w:t>
      </w:r>
      <w:r w:rsidRPr="00D11CC3">
        <w:rPr>
          <w:rFonts w:ascii="Times New Roman" w:hAnsi="Times New Roman" w:cs="Times New Roman"/>
        </w:rPr>
        <w:t xml:space="preserve"> to streamline the process and avoid common errors.</w:t>
      </w:r>
    </w:p>
    <w:p w14:paraId="6201C1EB" w14:textId="77777777" w:rsidR="00D11CC3" w:rsidRPr="00D11CC3" w:rsidRDefault="00D11CC3" w:rsidP="00D11CC3">
      <w:pPr>
        <w:numPr>
          <w:ilvl w:val="0"/>
          <w:numId w:val="12"/>
        </w:numPr>
        <w:rPr>
          <w:rFonts w:ascii="Times New Roman" w:hAnsi="Times New Roman" w:cs="Times New Roman"/>
        </w:rPr>
      </w:pPr>
      <w:r w:rsidRPr="00D11CC3">
        <w:rPr>
          <w:rFonts w:ascii="Times New Roman" w:hAnsi="Times New Roman" w:cs="Times New Roman"/>
          <w:b/>
          <w:bCs/>
        </w:rPr>
        <w:t>Learn about tax-saving opportunities</w:t>
      </w:r>
      <w:r w:rsidRPr="00D11CC3">
        <w:rPr>
          <w:rFonts w:ascii="Times New Roman" w:hAnsi="Times New Roman" w:cs="Times New Roman"/>
        </w:rPr>
        <w:t xml:space="preserve"> such as IRAs, HSAs, or charitable contributions through educational tools.</w:t>
      </w:r>
    </w:p>
    <w:p w14:paraId="78795000" w14:textId="77777777" w:rsidR="00D11CC3" w:rsidRPr="00D11CC3" w:rsidRDefault="00D11CC3" w:rsidP="00D11CC3">
      <w:pPr>
        <w:numPr>
          <w:ilvl w:val="0"/>
          <w:numId w:val="12"/>
        </w:numPr>
        <w:rPr>
          <w:rFonts w:ascii="Times New Roman" w:hAnsi="Times New Roman" w:cs="Times New Roman"/>
        </w:rPr>
      </w:pPr>
      <w:r w:rsidRPr="00D11CC3">
        <w:rPr>
          <w:rFonts w:ascii="Times New Roman" w:hAnsi="Times New Roman" w:cs="Times New Roman"/>
          <w:b/>
          <w:bCs/>
        </w:rPr>
        <w:t>Track the status of my tax returns</w:t>
      </w:r>
      <w:r w:rsidRPr="00D11CC3">
        <w:rPr>
          <w:rFonts w:ascii="Times New Roman" w:hAnsi="Times New Roman" w:cs="Times New Roman"/>
        </w:rPr>
        <w:t xml:space="preserve"> and receive updates about any IRS actions.</w:t>
      </w:r>
    </w:p>
    <w:p w14:paraId="60FF04F6" w14:textId="77777777" w:rsidR="00D11CC3" w:rsidRPr="00D11CC3" w:rsidRDefault="00D11CC3" w:rsidP="00D11CC3">
      <w:pPr>
        <w:rPr>
          <w:rFonts w:ascii="Times New Roman" w:hAnsi="Times New Roman" w:cs="Times New Roman"/>
          <w:b/>
          <w:bCs/>
        </w:rPr>
      </w:pPr>
      <w:r w:rsidRPr="00D11CC3">
        <w:rPr>
          <w:rFonts w:ascii="Times New Roman" w:hAnsi="Times New Roman" w:cs="Times New Roman"/>
          <w:b/>
          <w:bCs/>
        </w:rPr>
        <w:t>Government Agencies</w:t>
      </w:r>
    </w:p>
    <w:p w14:paraId="326E400A" w14:textId="77777777" w:rsidR="00D11CC3" w:rsidRPr="00D11CC3" w:rsidRDefault="00D11CC3" w:rsidP="00D11CC3">
      <w:pPr>
        <w:rPr>
          <w:rFonts w:ascii="Times New Roman" w:hAnsi="Times New Roman" w:cs="Times New Roman"/>
        </w:rPr>
      </w:pPr>
      <w:r w:rsidRPr="00D11CC3">
        <w:rPr>
          <w:rFonts w:ascii="Times New Roman" w:hAnsi="Times New Roman" w:cs="Times New Roman"/>
          <w:b/>
          <w:bCs/>
        </w:rPr>
        <w:t>As a government agency, I want to:</w:t>
      </w:r>
    </w:p>
    <w:p w14:paraId="4A9B7DF9" w14:textId="77777777" w:rsidR="00D11CC3" w:rsidRPr="00D11CC3" w:rsidRDefault="00D11CC3" w:rsidP="00D11CC3">
      <w:pPr>
        <w:numPr>
          <w:ilvl w:val="0"/>
          <w:numId w:val="13"/>
        </w:numPr>
        <w:rPr>
          <w:rFonts w:ascii="Times New Roman" w:hAnsi="Times New Roman" w:cs="Times New Roman"/>
        </w:rPr>
      </w:pPr>
      <w:r w:rsidRPr="00D11CC3">
        <w:rPr>
          <w:rFonts w:ascii="Times New Roman" w:hAnsi="Times New Roman" w:cs="Times New Roman"/>
          <w:b/>
          <w:bCs/>
        </w:rPr>
        <w:t>Monitor compliance across different tax brackets</w:t>
      </w:r>
      <w:r w:rsidRPr="00D11CC3">
        <w:rPr>
          <w:rFonts w:ascii="Times New Roman" w:hAnsi="Times New Roman" w:cs="Times New Roman"/>
        </w:rPr>
        <w:t xml:space="preserve"> to ensure adherence to tax laws.</w:t>
      </w:r>
    </w:p>
    <w:p w14:paraId="4A3C9817" w14:textId="77777777" w:rsidR="00D11CC3" w:rsidRPr="00D11CC3" w:rsidRDefault="00D11CC3" w:rsidP="00D11CC3">
      <w:pPr>
        <w:numPr>
          <w:ilvl w:val="0"/>
          <w:numId w:val="13"/>
        </w:numPr>
        <w:rPr>
          <w:rFonts w:ascii="Times New Roman" w:hAnsi="Times New Roman" w:cs="Times New Roman"/>
        </w:rPr>
      </w:pPr>
      <w:r w:rsidRPr="00D11CC3">
        <w:rPr>
          <w:rFonts w:ascii="Times New Roman" w:hAnsi="Times New Roman" w:cs="Times New Roman"/>
          <w:b/>
          <w:bCs/>
        </w:rPr>
        <w:t>Receive data on emerging tax trends</w:t>
      </w:r>
      <w:r w:rsidRPr="00D11CC3">
        <w:rPr>
          <w:rFonts w:ascii="Times New Roman" w:hAnsi="Times New Roman" w:cs="Times New Roman"/>
        </w:rPr>
        <w:t xml:space="preserve"> to guide policy decisions.</w:t>
      </w:r>
    </w:p>
    <w:p w14:paraId="11A39402" w14:textId="77777777" w:rsidR="00D11CC3" w:rsidRPr="00D11CC3" w:rsidRDefault="00D11CC3" w:rsidP="00D11CC3">
      <w:pPr>
        <w:numPr>
          <w:ilvl w:val="0"/>
          <w:numId w:val="13"/>
        </w:numPr>
        <w:rPr>
          <w:rFonts w:ascii="Times New Roman" w:hAnsi="Times New Roman" w:cs="Times New Roman"/>
        </w:rPr>
      </w:pPr>
      <w:r w:rsidRPr="00D11CC3">
        <w:rPr>
          <w:rFonts w:ascii="Times New Roman" w:hAnsi="Times New Roman" w:cs="Times New Roman"/>
          <w:b/>
          <w:bCs/>
        </w:rPr>
        <w:t>Have robust data security</w:t>
      </w:r>
      <w:r w:rsidRPr="00D11CC3">
        <w:rPr>
          <w:rFonts w:ascii="Times New Roman" w:hAnsi="Times New Roman" w:cs="Times New Roman"/>
        </w:rPr>
        <w:t xml:space="preserve"> to protect sensitive taxpayer information.</w:t>
      </w:r>
    </w:p>
    <w:p w14:paraId="4B71C88C" w14:textId="77777777" w:rsidR="00D11CC3" w:rsidRPr="00D11CC3" w:rsidRDefault="00D11CC3" w:rsidP="00D11CC3">
      <w:pPr>
        <w:numPr>
          <w:ilvl w:val="0"/>
          <w:numId w:val="13"/>
        </w:numPr>
        <w:rPr>
          <w:rFonts w:ascii="Times New Roman" w:hAnsi="Times New Roman" w:cs="Times New Roman"/>
        </w:rPr>
      </w:pPr>
      <w:r w:rsidRPr="00D11CC3">
        <w:rPr>
          <w:rFonts w:ascii="Times New Roman" w:hAnsi="Times New Roman" w:cs="Times New Roman"/>
          <w:b/>
          <w:bCs/>
        </w:rPr>
        <w:t>Integrate with other governmental systems</w:t>
      </w:r>
      <w:r w:rsidRPr="00D11CC3">
        <w:rPr>
          <w:rFonts w:ascii="Times New Roman" w:hAnsi="Times New Roman" w:cs="Times New Roman"/>
        </w:rPr>
        <w:t xml:space="preserve"> for seamless data exchange and better service provision.</w:t>
      </w:r>
    </w:p>
    <w:p w14:paraId="761FCBCE" w14:textId="502CB73E" w:rsidR="001578C6" w:rsidRDefault="00D11CC3" w:rsidP="00352F4C">
      <w:pPr>
        <w:rPr>
          <w:rFonts w:ascii="Times New Roman" w:hAnsi="Times New Roman" w:cs="Times New Roman"/>
        </w:rPr>
      </w:pPr>
      <w:r w:rsidRPr="00D11CC3">
        <w:rPr>
          <w:rFonts w:ascii="Times New Roman" w:hAnsi="Times New Roman" w:cs="Times New Roman"/>
        </w:rPr>
        <w:t>Each of these stories can be developed into specific features within your tax planning product, ensuring that the platform is versatile enough to handle the unique challenges and needs of each user group</w:t>
      </w:r>
      <w:r w:rsidR="001B1386">
        <w:rPr>
          <w:rFonts w:ascii="Times New Roman" w:hAnsi="Times New Roman" w:cs="Times New Roman"/>
        </w:rPr>
        <w:t>s</w:t>
      </w:r>
      <w:r w:rsidR="00442E10">
        <w:rPr>
          <w:rFonts w:ascii="Times New Roman" w:hAnsi="Times New Roman" w:cs="Times New Roman"/>
        </w:rPr>
        <w:t>.</w:t>
      </w:r>
    </w:p>
    <w:p w14:paraId="50F88B96" w14:textId="77777777" w:rsidR="00442E10" w:rsidRPr="00442E10" w:rsidRDefault="00442E10" w:rsidP="00442E10">
      <w:r>
        <w:rPr>
          <w:rFonts w:ascii="Times New Roman" w:hAnsi="Times New Roman" w:cs="Times New Roman"/>
        </w:rPr>
        <w:t>Then consider MVP:</w:t>
      </w:r>
      <w:r>
        <w:rPr>
          <w:rFonts w:ascii="Times New Roman" w:hAnsi="Times New Roman" w:cs="Times New Roman"/>
        </w:rPr>
        <w:br/>
      </w:r>
      <w:r w:rsidRPr="00442E10">
        <w:t>Prioritizing user stories for the first product release, or Minimum Viable Product (MVP), involves selecting features that deliver core value to your users while ensuring the product is feasible to build and launch in a limited timeframe. Here are some considerations and recommended priorities for your tax planning legal language model:</w:t>
      </w:r>
    </w:p>
    <w:p w14:paraId="6A0FE683" w14:textId="77777777" w:rsidR="00442E10" w:rsidRPr="00442E10" w:rsidRDefault="00442E10" w:rsidP="00442E10">
      <w:pPr>
        <w:rPr>
          <w:rFonts w:ascii="Times New Roman" w:hAnsi="Times New Roman" w:cs="Times New Roman"/>
          <w:b/>
          <w:bCs/>
        </w:rPr>
      </w:pPr>
      <w:r w:rsidRPr="00442E10">
        <w:rPr>
          <w:rFonts w:ascii="Times New Roman" w:hAnsi="Times New Roman" w:cs="Times New Roman"/>
          <w:b/>
          <w:bCs/>
        </w:rPr>
        <w:t>Prioritization Criteria</w:t>
      </w:r>
    </w:p>
    <w:p w14:paraId="7F0B1471" w14:textId="77777777" w:rsidR="00442E10" w:rsidRPr="00442E10" w:rsidRDefault="00442E10" w:rsidP="00442E10">
      <w:pPr>
        <w:numPr>
          <w:ilvl w:val="0"/>
          <w:numId w:val="21"/>
        </w:numPr>
        <w:rPr>
          <w:rFonts w:ascii="Times New Roman" w:hAnsi="Times New Roman" w:cs="Times New Roman"/>
        </w:rPr>
      </w:pPr>
      <w:r w:rsidRPr="00442E10">
        <w:rPr>
          <w:rFonts w:ascii="Times New Roman" w:hAnsi="Times New Roman" w:cs="Times New Roman"/>
          <w:b/>
          <w:bCs/>
        </w:rPr>
        <w:t>Core Functionality:</w:t>
      </w:r>
      <w:r w:rsidRPr="00442E10">
        <w:rPr>
          <w:rFonts w:ascii="Times New Roman" w:hAnsi="Times New Roman" w:cs="Times New Roman"/>
        </w:rPr>
        <w:t xml:space="preserve"> Focus on features that are central to the product’s unique value proposition.</w:t>
      </w:r>
    </w:p>
    <w:p w14:paraId="671C1F9F" w14:textId="77777777" w:rsidR="00442E10" w:rsidRPr="00442E10" w:rsidRDefault="00442E10" w:rsidP="00442E10">
      <w:pPr>
        <w:numPr>
          <w:ilvl w:val="0"/>
          <w:numId w:val="21"/>
        </w:numPr>
        <w:rPr>
          <w:rFonts w:ascii="Times New Roman" w:hAnsi="Times New Roman" w:cs="Times New Roman"/>
        </w:rPr>
      </w:pPr>
      <w:r w:rsidRPr="00442E10">
        <w:rPr>
          <w:rFonts w:ascii="Times New Roman" w:hAnsi="Times New Roman" w:cs="Times New Roman"/>
          <w:b/>
          <w:bCs/>
        </w:rPr>
        <w:t>User Impact:</w:t>
      </w:r>
      <w:r w:rsidRPr="00442E10">
        <w:rPr>
          <w:rFonts w:ascii="Times New Roman" w:hAnsi="Times New Roman" w:cs="Times New Roman"/>
        </w:rPr>
        <w:t xml:space="preserve"> Choose features that address the most common or pressing needs of your target users.</w:t>
      </w:r>
    </w:p>
    <w:p w14:paraId="3CF5F83E" w14:textId="77777777" w:rsidR="00442E10" w:rsidRPr="00442E10" w:rsidRDefault="00442E10" w:rsidP="00442E10">
      <w:pPr>
        <w:numPr>
          <w:ilvl w:val="0"/>
          <w:numId w:val="21"/>
        </w:numPr>
        <w:rPr>
          <w:rFonts w:ascii="Times New Roman" w:hAnsi="Times New Roman" w:cs="Times New Roman"/>
        </w:rPr>
      </w:pPr>
      <w:r w:rsidRPr="00442E10">
        <w:rPr>
          <w:rFonts w:ascii="Times New Roman" w:hAnsi="Times New Roman" w:cs="Times New Roman"/>
          <w:b/>
          <w:bCs/>
        </w:rPr>
        <w:t>Feasibility:</w:t>
      </w:r>
      <w:r w:rsidRPr="00442E10">
        <w:rPr>
          <w:rFonts w:ascii="Times New Roman" w:hAnsi="Times New Roman" w:cs="Times New Roman"/>
        </w:rPr>
        <w:t xml:space="preserve"> Consider the complexity and resource requirements of each feature.</w:t>
      </w:r>
    </w:p>
    <w:p w14:paraId="4341486D" w14:textId="77777777" w:rsidR="00442E10" w:rsidRPr="00442E10" w:rsidRDefault="00442E10" w:rsidP="00442E10">
      <w:pPr>
        <w:numPr>
          <w:ilvl w:val="0"/>
          <w:numId w:val="21"/>
        </w:numPr>
        <w:rPr>
          <w:rFonts w:ascii="Times New Roman" w:hAnsi="Times New Roman" w:cs="Times New Roman"/>
        </w:rPr>
      </w:pPr>
      <w:r w:rsidRPr="00442E10">
        <w:rPr>
          <w:rFonts w:ascii="Times New Roman" w:hAnsi="Times New Roman" w:cs="Times New Roman"/>
          <w:b/>
          <w:bCs/>
        </w:rPr>
        <w:t>Feedback Potential:</w:t>
      </w:r>
      <w:r w:rsidRPr="00442E10">
        <w:rPr>
          <w:rFonts w:ascii="Times New Roman" w:hAnsi="Times New Roman" w:cs="Times New Roman"/>
        </w:rPr>
        <w:t xml:space="preserve"> Include features that will generate user feedback to guide future development.</w:t>
      </w:r>
    </w:p>
    <w:p w14:paraId="3A8458A3" w14:textId="77777777" w:rsidR="00442E10" w:rsidRPr="00442E10" w:rsidRDefault="00442E10" w:rsidP="00442E10">
      <w:pPr>
        <w:rPr>
          <w:rFonts w:ascii="Times New Roman" w:hAnsi="Times New Roman" w:cs="Times New Roman"/>
          <w:b/>
          <w:bCs/>
        </w:rPr>
      </w:pPr>
      <w:r w:rsidRPr="00442E10">
        <w:rPr>
          <w:rFonts w:ascii="Times New Roman" w:hAnsi="Times New Roman" w:cs="Times New Roman"/>
          <w:b/>
          <w:bCs/>
        </w:rPr>
        <w:t>Recommended User Stories for MVP</w:t>
      </w:r>
    </w:p>
    <w:p w14:paraId="0249334B" w14:textId="77777777" w:rsidR="00442E10" w:rsidRPr="00442E10" w:rsidRDefault="00442E10" w:rsidP="00442E10">
      <w:pPr>
        <w:rPr>
          <w:rFonts w:ascii="Times New Roman" w:hAnsi="Times New Roman" w:cs="Times New Roman"/>
          <w:b/>
          <w:bCs/>
        </w:rPr>
      </w:pPr>
      <w:r w:rsidRPr="00442E10">
        <w:rPr>
          <w:rFonts w:ascii="Times New Roman" w:hAnsi="Times New Roman" w:cs="Times New Roman"/>
          <w:b/>
          <w:bCs/>
        </w:rPr>
        <w:t>1. User Onboarding and Profile Setup</w:t>
      </w:r>
    </w:p>
    <w:p w14:paraId="4D418210" w14:textId="77777777" w:rsidR="00442E10" w:rsidRPr="00442E10" w:rsidRDefault="00442E10" w:rsidP="00442E10">
      <w:pPr>
        <w:numPr>
          <w:ilvl w:val="0"/>
          <w:numId w:val="22"/>
        </w:numPr>
        <w:rPr>
          <w:rFonts w:ascii="Times New Roman" w:hAnsi="Times New Roman" w:cs="Times New Roman"/>
        </w:rPr>
      </w:pPr>
      <w:r w:rsidRPr="00442E10">
        <w:rPr>
          <w:rFonts w:ascii="Times New Roman" w:hAnsi="Times New Roman" w:cs="Times New Roman"/>
          <w:b/>
          <w:bCs/>
        </w:rPr>
        <w:t>Story:</w:t>
      </w:r>
      <w:r w:rsidRPr="00442E10">
        <w:rPr>
          <w:rFonts w:ascii="Times New Roman" w:hAnsi="Times New Roman" w:cs="Times New Roman"/>
        </w:rPr>
        <w:t xml:space="preserve"> As a new user, I want to easily register and set up my profile so that I can quickly start using the product.</w:t>
      </w:r>
    </w:p>
    <w:p w14:paraId="65277408" w14:textId="77777777" w:rsidR="00442E10" w:rsidRPr="00442E10" w:rsidRDefault="00442E10" w:rsidP="00442E10">
      <w:pPr>
        <w:numPr>
          <w:ilvl w:val="1"/>
          <w:numId w:val="22"/>
        </w:numPr>
        <w:rPr>
          <w:rFonts w:ascii="Times New Roman" w:hAnsi="Times New Roman" w:cs="Times New Roman"/>
        </w:rPr>
      </w:pPr>
      <w:r w:rsidRPr="00442E10">
        <w:rPr>
          <w:rFonts w:ascii="Times New Roman" w:hAnsi="Times New Roman" w:cs="Times New Roman"/>
          <w:i/>
          <w:iCs/>
        </w:rPr>
        <w:lastRenderedPageBreak/>
        <w:t>Reason:</w:t>
      </w:r>
      <w:r w:rsidRPr="00442E10">
        <w:rPr>
          <w:rFonts w:ascii="Times New Roman" w:hAnsi="Times New Roman" w:cs="Times New Roman"/>
        </w:rPr>
        <w:t xml:space="preserve"> Essential for all users to begin using the product.</w:t>
      </w:r>
    </w:p>
    <w:p w14:paraId="359B4E0B" w14:textId="77777777" w:rsidR="00442E10" w:rsidRPr="00442E10" w:rsidRDefault="00442E10" w:rsidP="00442E10">
      <w:pPr>
        <w:rPr>
          <w:rFonts w:ascii="Times New Roman" w:hAnsi="Times New Roman" w:cs="Times New Roman"/>
          <w:b/>
          <w:bCs/>
        </w:rPr>
      </w:pPr>
      <w:r w:rsidRPr="00442E10">
        <w:rPr>
          <w:rFonts w:ascii="Times New Roman" w:hAnsi="Times New Roman" w:cs="Times New Roman"/>
          <w:b/>
          <w:bCs/>
        </w:rPr>
        <w:t>2. Tax Compliance Navigation</w:t>
      </w:r>
    </w:p>
    <w:p w14:paraId="220DCE7F" w14:textId="77777777" w:rsidR="00442E10" w:rsidRPr="00442E10" w:rsidRDefault="00442E10" w:rsidP="00442E10">
      <w:pPr>
        <w:numPr>
          <w:ilvl w:val="0"/>
          <w:numId w:val="23"/>
        </w:numPr>
        <w:rPr>
          <w:rFonts w:ascii="Times New Roman" w:hAnsi="Times New Roman" w:cs="Times New Roman"/>
        </w:rPr>
      </w:pPr>
      <w:r w:rsidRPr="00442E10">
        <w:rPr>
          <w:rFonts w:ascii="Times New Roman" w:hAnsi="Times New Roman" w:cs="Times New Roman"/>
          <w:b/>
          <w:bCs/>
        </w:rPr>
        <w:t>Story:</w:t>
      </w:r>
      <w:r w:rsidRPr="00442E10">
        <w:rPr>
          <w:rFonts w:ascii="Times New Roman" w:hAnsi="Times New Roman" w:cs="Times New Roman"/>
        </w:rPr>
        <w:t xml:space="preserve"> As a user, I want to receive updates on tax regulations applicable to my profile so I can remain compliant without having to research this independently.</w:t>
      </w:r>
    </w:p>
    <w:p w14:paraId="06B79117" w14:textId="77777777" w:rsidR="00442E10" w:rsidRPr="00442E10" w:rsidRDefault="00442E10" w:rsidP="00442E10">
      <w:pPr>
        <w:numPr>
          <w:ilvl w:val="1"/>
          <w:numId w:val="23"/>
        </w:numPr>
        <w:rPr>
          <w:rFonts w:ascii="Times New Roman" w:hAnsi="Times New Roman" w:cs="Times New Roman"/>
        </w:rPr>
      </w:pPr>
      <w:r w:rsidRPr="00442E10">
        <w:rPr>
          <w:rFonts w:ascii="Times New Roman" w:hAnsi="Times New Roman" w:cs="Times New Roman"/>
          <w:i/>
          <w:iCs/>
        </w:rPr>
        <w:t>Reason:</w:t>
      </w:r>
      <w:r w:rsidRPr="00442E10">
        <w:rPr>
          <w:rFonts w:ascii="Times New Roman" w:hAnsi="Times New Roman" w:cs="Times New Roman"/>
        </w:rPr>
        <w:t xml:space="preserve"> Provides immediate, tangible value by simplifying compliance, a core need for all user types.</w:t>
      </w:r>
    </w:p>
    <w:p w14:paraId="4B45E69D" w14:textId="77777777" w:rsidR="00442E10" w:rsidRPr="00442E10" w:rsidRDefault="00442E10" w:rsidP="00442E10">
      <w:pPr>
        <w:rPr>
          <w:rFonts w:ascii="Times New Roman" w:hAnsi="Times New Roman" w:cs="Times New Roman"/>
          <w:b/>
          <w:bCs/>
        </w:rPr>
      </w:pPr>
      <w:r w:rsidRPr="00442E10">
        <w:rPr>
          <w:rFonts w:ascii="Times New Roman" w:hAnsi="Times New Roman" w:cs="Times New Roman"/>
          <w:b/>
          <w:bCs/>
        </w:rPr>
        <w:t>3. Query Handling and Support</w:t>
      </w:r>
    </w:p>
    <w:p w14:paraId="53ACE4E8" w14:textId="77777777" w:rsidR="00442E10" w:rsidRPr="00442E10" w:rsidRDefault="00442E10" w:rsidP="00442E10">
      <w:pPr>
        <w:numPr>
          <w:ilvl w:val="0"/>
          <w:numId w:val="24"/>
        </w:numPr>
        <w:rPr>
          <w:rFonts w:ascii="Times New Roman" w:hAnsi="Times New Roman" w:cs="Times New Roman"/>
        </w:rPr>
      </w:pPr>
      <w:r w:rsidRPr="00442E10">
        <w:rPr>
          <w:rFonts w:ascii="Times New Roman" w:hAnsi="Times New Roman" w:cs="Times New Roman"/>
          <w:b/>
          <w:bCs/>
        </w:rPr>
        <w:t>Story:</w:t>
      </w:r>
      <w:r w:rsidRPr="00442E10">
        <w:rPr>
          <w:rFonts w:ascii="Times New Roman" w:hAnsi="Times New Roman" w:cs="Times New Roman"/>
        </w:rPr>
        <w:t xml:space="preserve"> As a user, I want to ask questions and get accurate tax-related answers quickly.</w:t>
      </w:r>
    </w:p>
    <w:p w14:paraId="2AD68A40" w14:textId="77777777" w:rsidR="00442E10" w:rsidRPr="00442E10" w:rsidRDefault="00442E10" w:rsidP="00442E10">
      <w:pPr>
        <w:numPr>
          <w:ilvl w:val="1"/>
          <w:numId w:val="24"/>
        </w:numPr>
        <w:rPr>
          <w:rFonts w:ascii="Times New Roman" w:hAnsi="Times New Roman" w:cs="Times New Roman"/>
        </w:rPr>
      </w:pPr>
      <w:r w:rsidRPr="00442E10">
        <w:rPr>
          <w:rFonts w:ascii="Times New Roman" w:hAnsi="Times New Roman" w:cs="Times New Roman"/>
          <w:i/>
          <w:iCs/>
        </w:rPr>
        <w:t>Reason:</w:t>
      </w:r>
      <w:r w:rsidRPr="00442E10">
        <w:rPr>
          <w:rFonts w:ascii="Times New Roman" w:hAnsi="Times New Roman" w:cs="Times New Roman"/>
        </w:rPr>
        <w:t xml:space="preserve"> Central to the product's value as a knowledge resource and essential for user satisfaction and retention.</w:t>
      </w:r>
    </w:p>
    <w:p w14:paraId="0382774B" w14:textId="77777777" w:rsidR="00442E10" w:rsidRPr="00442E10" w:rsidRDefault="00442E10" w:rsidP="00442E10">
      <w:pPr>
        <w:rPr>
          <w:rFonts w:ascii="Times New Roman" w:hAnsi="Times New Roman" w:cs="Times New Roman"/>
          <w:b/>
          <w:bCs/>
        </w:rPr>
      </w:pPr>
      <w:r w:rsidRPr="00442E10">
        <w:rPr>
          <w:rFonts w:ascii="Times New Roman" w:hAnsi="Times New Roman" w:cs="Times New Roman"/>
          <w:b/>
          <w:bCs/>
        </w:rPr>
        <w:t>4. Tax Optimization Strategies</w:t>
      </w:r>
    </w:p>
    <w:p w14:paraId="3F273B02" w14:textId="77777777" w:rsidR="00442E10" w:rsidRPr="00442E10" w:rsidRDefault="00442E10" w:rsidP="00442E10">
      <w:pPr>
        <w:numPr>
          <w:ilvl w:val="0"/>
          <w:numId w:val="25"/>
        </w:numPr>
        <w:rPr>
          <w:rFonts w:ascii="Times New Roman" w:hAnsi="Times New Roman" w:cs="Times New Roman"/>
        </w:rPr>
      </w:pPr>
      <w:r w:rsidRPr="00442E10">
        <w:rPr>
          <w:rFonts w:ascii="Times New Roman" w:hAnsi="Times New Roman" w:cs="Times New Roman"/>
          <w:b/>
          <w:bCs/>
        </w:rPr>
        <w:t>Story:</w:t>
      </w:r>
      <w:r w:rsidRPr="00442E10">
        <w:rPr>
          <w:rFonts w:ascii="Times New Roman" w:hAnsi="Times New Roman" w:cs="Times New Roman"/>
        </w:rPr>
        <w:t xml:space="preserve"> As an entrepreneur, I want to see tax-saving strategies that apply to my business so that I can reduce my liabilities legally and efficiently.</w:t>
      </w:r>
    </w:p>
    <w:p w14:paraId="5F0F8F7F" w14:textId="77777777" w:rsidR="00442E10" w:rsidRPr="00442E10" w:rsidRDefault="00442E10" w:rsidP="00442E10">
      <w:pPr>
        <w:numPr>
          <w:ilvl w:val="1"/>
          <w:numId w:val="25"/>
        </w:numPr>
        <w:rPr>
          <w:rFonts w:ascii="Times New Roman" w:hAnsi="Times New Roman" w:cs="Times New Roman"/>
        </w:rPr>
      </w:pPr>
      <w:r w:rsidRPr="00442E10">
        <w:rPr>
          <w:rFonts w:ascii="Times New Roman" w:hAnsi="Times New Roman" w:cs="Times New Roman"/>
          <w:i/>
          <w:iCs/>
        </w:rPr>
        <w:t>Reason:</w:t>
      </w:r>
      <w:r w:rsidRPr="00442E10">
        <w:rPr>
          <w:rFonts w:ascii="Times New Roman" w:hAnsi="Times New Roman" w:cs="Times New Roman"/>
        </w:rPr>
        <w:t xml:space="preserve"> Directly impacts the financial bottom line, which is highly attractive and valuable to users.</w:t>
      </w:r>
    </w:p>
    <w:p w14:paraId="7300D7D2" w14:textId="77777777" w:rsidR="00442E10" w:rsidRPr="00442E10" w:rsidRDefault="00442E10" w:rsidP="00442E10">
      <w:pPr>
        <w:rPr>
          <w:rFonts w:ascii="Times New Roman" w:hAnsi="Times New Roman" w:cs="Times New Roman"/>
          <w:b/>
          <w:bCs/>
        </w:rPr>
      </w:pPr>
      <w:r w:rsidRPr="00442E10">
        <w:rPr>
          <w:rFonts w:ascii="Times New Roman" w:hAnsi="Times New Roman" w:cs="Times New Roman"/>
          <w:b/>
          <w:bCs/>
        </w:rPr>
        <w:t>5. Basic Security and Data Management</w:t>
      </w:r>
    </w:p>
    <w:p w14:paraId="02648795" w14:textId="77777777" w:rsidR="00442E10" w:rsidRPr="00442E10" w:rsidRDefault="00442E10" w:rsidP="00442E10">
      <w:pPr>
        <w:numPr>
          <w:ilvl w:val="0"/>
          <w:numId w:val="26"/>
        </w:numPr>
        <w:rPr>
          <w:rFonts w:ascii="Times New Roman" w:hAnsi="Times New Roman" w:cs="Times New Roman"/>
        </w:rPr>
      </w:pPr>
      <w:r w:rsidRPr="00442E10">
        <w:rPr>
          <w:rFonts w:ascii="Times New Roman" w:hAnsi="Times New Roman" w:cs="Times New Roman"/>
          <w:b/>
          <w:bCs/>
        </w:rPr>
        <w:t>Story:</w:t>
      </w:r>
      <w:r w:rsidRPr="00442E10">
        <w:rPr>
          <w:rFonts w:ascii="Times New Roman" w:hAnsi="Times New Roman" w:cs="Times New Roman"/>
        </w:rPr>
        <w:t xml:space="preserve"> As a user, I want to know that my data is secure with encryption and data protection measures.</w:t>
      </w:r>
    </w:p>
    <w:p w14:paraId="65B20F02" w14:textId="77777777" w:rsidR="00442E10" w:rsidRPr="00442E10" w:rsidRDefault="00442E10" w:rsidP="00442E10">
      <w:pPr>
        <w:numPr>
          <w:ilvl w:val="1"/>
          <w:numId w:val="26"/>
        </w:numPr>
        <w:rPr>
          <w:rFonts w:ascii="Times New Roman" w:hAnsi="Times New Roman" w:cs="Times New Roman"/>
        </w:rPr>
      </w:pPr>
      <w:r w:rsidRPr="00442E10">
        <w:rPr>
          <w:rFonts w:ascii="Times New Roman" w:hAnsi="Times New Roman" w:cs="Times New Roman"/>
          <w:i/>
          <w:iCs/>
        </w:rPr>
        <w:t>Reason:</w:t>
      </w:r>
      <w:r w:rsidRPr="00442E10">
        <w:rPr>
          <w:rFonts w:ascii="Times New Roman" w:hAnsi="Times New Roman" w:cs="Times New Roman"/>
        </w:rPr>
        <w:t xml:space="preserve"> Fundamental requirement for trust and legal compliance, essential from the start.</w:t>
      </w:r>
    </w:p>
    <w:p w14:paraId="7AF69C30" w14:textId="77777777" w:rsidR="00442E10" w:rsidRPr="00442E10" w:rsidRDefault="00442E10" w:rsidP="00442E10">
      <w:pPr>
        <w:rPr>
          <w:rFonts w:ascii="Times New Roman" w:hAnsi="Times New Roman" w:cs="Times New Roman"/>
          <w:b/>
          <w:bCs/>
        </w:rPr>
      </w:pPr>
      <w:r w:rsidRPr="00442E10">
        <w:rPr>
          <w:rFonts w:ascii="Times New Roman" w:hAnsi="Times New Roman" w:cs="Times New Roman"/>
          <w:b/>
          <w:bCs/>
        </w:rPr>
        <w:t>Lower Priority for MVP</w:t>
      </w:r>
    </w:p>
    <w:p w14:paraId="61D2D3D3" w14:textId="77777777" w:rsidR="00442E10" w:rsidRPr="00442E10" w:rsidRDefault="00442E10" w:rsidP="00442E10">
      <w:pPr>
        <w:numPr>
          <w:ilvl w:val="0"/>
          <w:numId w:val="27"/>
        </w:numPr>
        <w:rPr>
          <w:rFonts w:ascii="Times New Roman" w:hAnsi="Times New Roman" w:cs="Times New Roman"/>
        </w:rPr>
      </w:pPr>
      <w:r w:rsidRPr="00442E10">
        <w:rPr>
          <w:rFonts w:ascii="Times New Roman" w:hAnsi="Times New Roman" w:cs="Times New Roman"/>
          <w:b/>
          <w:bCs/>
        </w:rPr>
        <w:t>Advanced Learning and Adaptation Features:</w:t>
      </w:r>
      <w:r w:rsidRPr="00442E10">
        <w:rPr>
          <w:rFonts w:ascii="Times New Roman" w:hAnsi="Times New Roman" w:cs="Times New Roman"/>
        </w:rPr>
        <w:t xml:space="preserve"> These can be developed later as they require more data and user interaction to refine.</w:t>
      </w:r>
    </w:p>
    <w:p w14:paraId="70151F30" w14:textId="77777777" w:rsidR="00442E10" w:rsidRPr="00442E10" w:rsidRDefault="00442E10" w:rsidP="00442E10">
      <w:pPr>
        <w:numPr>
          <w:ilvl w:val="0"/>
          <w:numId w:val="27"/>
        </w:numPr>
        <w:rPr>
          <w:rFonts w:ascii="Times New Roman" w:hAnsi="Times New Roman" w:cs="Times New Roman"/>
        </w:rPr>
      </w:pPr>
      <w:r w:rsidRPr="00442E10">
        <w:rPr>
          <w:rFonts w:ascii="Times New Roman" w:hAnsi="Times New Roman" w:cs="Times New Roman"/>
          <w:b/>
          <w:bCs/>
        </w:rPr>
        <w:t>Comprehensive Custom Reports:</w:t>
      </w:r>
      <w:r w:rsidRPr="00442E10">
        <w:rPr>
          <w:rFonts w:ascii="Times New Roman" w:hAnsi="Times New Roman" w:cs="Times New Roman"/>
        </w:rPr>
        <w:t xml:space="preserve"> While useful, these can be enhanced post-MVP based on initial user feedback.</w:t>
      </w:r>
    </w:p>
    <w:p w14:paraId="755A76F6" w14:textId="77777777" w:rsidR="00442E10" w:rsidRPr="00442E10" w:rsidRDefault="00442E10" w:rsidP="00442E10">
      <w:pPr>
        <w:numPr>
          <w:ilvl w:val="0"/>
          <w:numId w:val="27"/>
        </w:numPr>
        <w:rPr>
          <w:rFonts w:ascii="Times New Roman" w:hAnsi="Times New Roman" w:cs="Times New Roman"/>
        </w:rPr>
      </w:pPr>
      <w:r w:rsidRPr="00442E10">
        <w:rPr>
          <w:rFonts w:ascii="Times New Roman" w:hAnsi="Times New Roman" w:cs="Times New Roman"/>
          <w:b/>
          <w:bCs/>
        </w:rPr>
        <w:t>Full Mobile Compatibility:</w:t>
      </w:r>
      <w:r w:rsidRPr="00442E10">
        <w:rPr>
          <w:rFonts w:ascii="Times New Roman" w:hAnsi="Times New Roman" w:cs="Times New Roman"/>
        </w:rPr>
        <w:t xml:space="preserve"> Start with a responsive basic version and enhance based on user demand and feedback.</w:t>
      </w:r>
    </w:p>
    <w:p w14:paraId="7D7A2F29" w14:textId="0AFF6E56" w:rsidR="004970FC" w:rsidRPr="00D11CC3" w:rsidRDefault="00442E10" w:rsidP="00352F4C">
      <w:pPr>
        <w:rPr>
          <w:rFonts w:ascii="Times New Roman" w:hAnsi="Times New Roman" w:cs="Times New Roman"/>
        </w:rPr>
      </w:pPr>
      <w:r w:rsidRPr="00442E10">
        <w:rPr>
          <w:rFonts w:ascii="Times New Roman" w:hAnsi="Times New Roman" w:cs="Times New Roman"/>
        </w:rPr>
        <w:t xml:space="preserve">It could be concluded tax is </w:t>
      </w:r>
      <w:r>
        <w:rPr>
          <w:rFonts w:ascii="Times New Roman" w:hAnsi="Times New Roman" w:cs="Times New Roman"/>
        </w:rPr>
        <w:t xml:space="preserve">quite sensitive, which means we will need to put privacy and safety in the first place. </w:t>
      </w:r>
      <w:r w:rsidRPr="00442E10">
        <w:rPr>
          <w:rFonts w:ascii="Times New Roman" w:hAnsi="Times New Roman" w:cs="Times New Roman"/>
        </w:rPr>
        <w:t xml:space="preserve">Focusing on these stories for </w:t>
      </w:r>
      <w:r w:rsidR="00371549">
        <w:rPr>
          <w:rFonts w:ascii="Times New Roman" w:hAnsi="Times New Roman" w:cs="Times New Roman"/>
        </w:rPr>
        <w:t>the</w:t>
      </w:r>
      <w:r w:rsidRPr="00442E10">
        <w:rPr>
          <w:rFonts w:ascii="Times New Roman" w:hAnsi="Times New Roman" w:cs="Times New Roman"/>
        </w:rPr>
        <w:t xml:space="preserve"> MVP will help ensure that </w:t>
      </w:r>
      <w:r w:rsidR="00371549">
        <w:rPr>
          <w:rFonts w:ascii="Times New Roman" w:hAnsi="Times New Roman" w:cs="Times New Roman"/>
        </w:rPr>
        <w:t>I</w:t>
      </w:r>
      <w:r w:rsidRPr="00442E10">
        <w:rPr>
          <w:rFonts w:ascii="Times New Roman" w:hAnsi="Times New Roman" w:cs="Times New Roman"/>
        </w:rPr>
        <w:t xml:space="preserve"> deliver a functional product that meets primary user needs and lays a foundation for further enhancements based on real-world usage and feedback.</w:t>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r w:rsidR="005C4C90">
        <w:rPr>
          <w:rFonts w:ascii="Times New Roman" w:hAnsi="Times New Roman" w:cs="Times New Roman"/>
        </w:rPr>
        <w:tab/>
      </w:r>
    </w:p>
    <w:sectPr w:rsidR="004970FC" w:rsidRPr="00D1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A85"/>
    <w:multiLevelType w:val="multilevel"/>
    <w:tmpl w:val="E142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4D0B"/>
    <w:multiLevelType w:val="hybridMultilevel"/>
    <w:tmpl w:val="8D8EFB5A"/>
    <w:lvl w:ilvl="0" w:tplc="539AA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254F7"/>
    <w:multiLevelType w:val="multilevel"/>
    <w:tmpl w:val="9F7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431D4"/>
    <w:multiLevelType w:val="multilevel"/>
    <w:tmpl w:val="8D7A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15C8C"/>
    <w:multiLevelType w:val="multilevel"/>
    <w:tmpl w:val="448C2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3066E"/>
    <w:multiLevelType w:val="hybridMultilevel"/>
    <w:tmpl w:val="78DE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14664"/>
    <w:multiLevelType w:val="multilevel"/>
    <w:tmpl w:val="6B58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D2A39"/>
    <w:multiLevelType w:val="multilevel"/>
    <w:tmpl w:val="2304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33F98"/>
    <w:multiLevelType w:val="multilevel"/>
    <w:tmpl w:val="E76C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907FD"/>
    <w:multiLevelType w:val="hybridMultilevel"/>
    <w:tmpl w:val="3462E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81272"/>
    <w:multiLevelType w:val="hybridMultilevel"/>
    <w:tmpl w:val="9FD8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C06D7"/>
    <w:multiLevelType w:val="multilevel"/>
    <w:tmpl w:val="4DE4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E1B15"/>
    <w:multiLevelType w:val="multilevel"/>
    <w:tmpl w:val="54AE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6773B"/>
    <w:multiLevelType w:val="multilevel"/>
    <w:tmpl w:val="ABD4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8144E"/>
    <w:multiLevelType w:val="multilevel"/>
    <w:tmpl w:val="0F9E69B4"/>
    <w:lvl w:ilvl="0">
      <w:start w:val="1"/>
      <w:numFmt w:val="lowerLetter"/>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F13B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6" w15:restartNumberingAfterBreak="0">
    <w:nsid w:val="4E3A5E88"/>
    <w:multiLevelType w:val="multilevel"/>
    <w:tmpl w:val="9FDC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C1559"/>
    <w:multiLevelType w:val="multilevel"/>
    <w:tmpl w:val="60D0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D72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A343BAD"/>
    <w:multiLevelType w:val="multilevel"/>
    <w:tmpl w:val="2380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A6C35"/>
    <w:multiLevelType w:val="multilevel"/>
    <w:tmpl w:val="F382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F5206A"/>
    <w:multiLevelType w:val="multilevel"/>
    <w:tmpl w:val="985E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71DE3"/>
    <w:multiLevelType w:val="multilevel"/>
    <w:tmpl w:val="668A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93B39"/>
    <w:multiLevelType w:val="hybridMultilevel"/>
    <w:tmpl w:val="642E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4E7D27"/>
    <w:multiLevelType w:val="multilevel"/>
    <w:tmpl w:val="2F42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71A9D"/>
    <w:multiLevelType w:val="multilevel"/>
    <w:tmpl w:val="961ACD86"/>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7E903916"/>
    <w:multiLevelType w:val="multilevel"/>
    <w:tmpl w:val="7B54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371727">
    <w:abstractNumId w:val="5"/>
  </w:num>
  <w:num w:numId="2" w16cid:durableId="1795827402">
    <w:abstractNumId w:val="14"/>
  </w:num>
  <w:num w:numId="3" w16cid:durableId="408768883">
    <w:abstractNumId w:val="12"/>
  </w:num>
  <w:num w:numId="4" w16cid:durableId="869537391">
    <w:abstractNumId w:val="0"/>
  </w:num>
  <w:num w:numId="5" w16cid:durableId="467237812">
    <w:abstractNumId w:val="19"/>
  </w:num>
  <w:num w:numId="6" w16cid:durableId="1107039142">
    <w:abstractNumId w:val="2"/>
  </w:num>
  <w:num w:numId="7" w16cid:durableId="262229762">
    <w:abstractNumId w:val="3"/>
  </w:num>
  <w:num w:numId="8" w16cid:durableId="1551305997">
    <w:abstractNumId w:val="16"/>
  </w:num>
  <w:num w:numId="9" w16cid:durableId="168983798">
    <w:abstractNumId w:val="22"/>
  </w:num>
  <w:num w:numId="10" w16cid:durableId="1828280361">
    <w:abstractNumId w:val="6"/>
  </w:num>
  <w:num w:numId="11" w16cid:durableId="1472600799">
    <w:abstractNumId w:val="20"/>
  </w:num>
  <w:num w:numId="12" w16cid:durableId="965701220">
    <w:abstractNumId w:val="7"/>
  </w:num>
  <w:num w:numId="13" w16cid:durableId="1712218605">
    <w:abstractNumId w:val="11"/>
  </w:num>
  <w:num w:numId="14" w16cid:durableId="1447459595">
    <w:abstractNumId w:val="10"/>
  </w:num>
  <w:num w:numId="15" w16cid:durableId="734934258">
    <w:abstractNumId w:val="23"/>
  </w:num>
  <w:num w:numId="16" w16cid:durableId="2131431208">
    <w:abstractNumId w:val="9"/>
  </w:num>
  <w:num w:numId="17" w16cid:durableId="1238900826">
    <w:abstractNumId w:val="15"/>
  </w:num>
  <w:num w:numId="18" w16cid:durableId="504898763">
    <w:abstractNumId w:val="1"/>
  </w:num>
  <w:num w:numId="19" w16cid:durableId="1209610308">
    <w:abstractNumId w:val="18"/>
  </w:num>
  <w:num w:numId="20" w16cid:durableId="523400722">
    <w:abstractNumId w:val="25"/>
  </w:num>
  <w:num w:numId="21" w16cid:durableId="387580307">
    <w:abstractNumId w:val="26"/>
  </w:num>
  <w:num w:numId="22" w16cid:durableId="1539197354">
    <w:abstractNumId w:val="4"/>
  </w:num>
  <w:num w:numId="23" w16cid:durableId="2094008197">
    <w:abstractNumId w:val="17"/>
  </w:num>
  <w:num w:numId="24" w16cid:durableId="1292326364">
    <w:abstractNumId w:val="13"/>
  </w:num>
  <w:num w:numId="25" w16cid:durableId="743645925">
    <w:abstractNumId w:val="8"/>
  </w:num>
  <w:num w:numId="26" w16cid:durableId="1462571902">
    <w:abstractNumId w:val="21"/>
  </w:num>
  <w:num w:numId="27" w16cid:durableId="2830757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2D"/>
    <w:rsid w:val="00032676"/>
    <w:rsid w:val="00044CFD"/>
    <w:rsid w:val="00076915"/>
    <w:rsid w:val="000B70D5"/>
    <w:rsid w:val="000C65F6"/>
    <w:rsid w:val="001578C6"/>
    <w:rsid w:val="00170E1F"/>
    <w:rsid w:val="001A72CA"/>
    <w:rsid w:val="001B1386"/>
    <w:rsid w:val="001B2378"/>
    <w:rsid w:val="001E004C"/>
    <w:rsid w:val="0023170C"/>
    <w:rsid w:val="00271E59"/>
    <w:rsid w:val="00285DD6"/>
    <w:rsid w:val="002D2C15"/>
    <w:rsid w:val="002D5D90"/>
    <w:rsid w:val="002E777C"/>
    <w:rsid w:val="002F4967"/>
    <w:rsid w:val="00337968"/>
    <w:rsid w:val="00352F4C"/>
    <w:rsid w:val="003531B2"/>
    <w:rsid w:val="00354DFC"/>
    <w:rsid w:val="00370558"/>
    <w:rsid w:val="00371549"/>
    <w:rsid w:val="003A19B4"/>
    <w:rsid w:val="00415BE9"/>
    <w:rsid w:val="00416D91"/>
    <w:rsid w:val="00432DDF"/>
    <w:rsid w:val="0043482D"/>
    <w:rsid w:val="00442E10"/>
    <w:rsid w:val="00447BA6"/>
    <w:rsid w:val="00454870"/>
    <w:rsid w:val="00462693"/>
    <w:rsid w:val="00492024"/>
    <w:rsid w:val="004970FC"/>
    <w:rsid w:val="004D3C72"/>
    <w:rsid w:val="004D6639"/>
    <w:rsid w:val="004D7FF9"/>
    <w:rsid w:val="004F4136"/>
    <w:rsid w:val="0053063D"/>
    <w:rsid w:val="005507CD"/>
    <w:rsid w:val="00564A28"/>
    <w:rsid w:val="00576CAF"/>
    <w:rsid w:val="00577132"/>
    <w:rsid w:val="00592DE8"/>
    <w:rsid w:val="00594E1F"/>
    <w:rsid w:val="005C4C90"/>
    <w:rsid w:val="005D3A8B"/>
    <w:rsid w:val="005F36BA"/>
    <w:rsid w:val="005F6676"/>
    <w:rsid w:val="00647266"/>
    <w:rsid w:val="006756CA"/>
    <w:rsid w:val="00690D43"/>
    <w:rsid w:val="006F319C"/>
    <w:rsid w:val="007160F9"/>
    <w:rsid w:val="00746D7E"/>
    <w:rsid w:val="00747A77"/>
    <w:rsid w:val="007739B9"/>
    <w:rsid w:val="00780C77"/>
    <w:rsid w:val="00792548"/>
    <w:rsid w:val="007B526F"/>
    <w:rsid w:val="007E275E"/>
    <w:rsid w:val="007E4ED2"/>
    <w:rsid w:val="00803A95"/>
    <w:rsid w:val="00810DCD"/>
    <w:rsid w:val="00815696"/>
    <w:rsid w:val="00835963"/>
    <w:rsid w:val="008A53A2"/>
    <w:rsid w:val="008B0759"/>
    <w:rsid w:val="008C541C"/>
    <w:rsid w:val="008D1418"/>
    <w:rsid w:val="008D2E55"/>
    <w:rsid w:val="0090463D"/>
    <w:rsid w:val="00937B03"/>
    <w:rsid w:val="00966D7D"/>
    <w:rsid w:val="00987171"/>
    <w:rsid w:val="009B0B68"/>
    <w:rsid w:val="00A72787"/>
    <w:rsid w:val="00A77EC0"/>
    <w:rsid w:val="00A869E1"/>
    <w:rsid w:val="00A92811"/>
    <w:rsid w:val="00A92B87"/>
    <w:rsid w:val="00A93C6B"/>
    <w:rsid w:val="00AA065F"/>
    <w:rsid w:val="00AA0869"/>
    <w:rsid w:val="00AD7610"/>
    <w:rsid w:val="00B00E69"/>
    <w:rsid w:val="00B04A80"/>
    <w:rsid w:val="00B0562B"/>
    <w:rsid w:val="00B21AF9"/>
    <w:rsid w:val="00B344E7"/>
    <w:rsid w:val="00BB73D2"/>
    <w:rsid w:val="00BC263F"/>
    <w:rsid w:val="00BC6711"/>
    <w:rsid w:val="00BC795E"/>
    <w:rsid w:val="00BD1E23"/>
    <w:rsid w:val="00C04294"/>
    <w:rsid w:val="00C25884"/>
    <w:rsid w:val="00C4128E"/>
    <w:rsid w:val="00C94626"/>
    <w:rsid w:val="00CB02FE"/>
    <w:rsid w:val="00CB11C5"/>
    <w:rsid w:val="00CB252A"/>
    <w:rsid w:val="00D11CC3"/>
    <w:rsid w:val="00D96439"/>
    <w:rsid w:val="00DB76C0"/>
    <w:rsid w:val="00DF597B"/>
    <w:rsid w:val="00E27DC3"/>
    <w:rsid w:val="00E36B11"/>
    <w:rsid w:val="00F405CD"/>
    <w:rsid w:val="00F435D0"/>
    <w:rsid w:val="00F450F7"/>
    <w:rsid w:val="00F533F0"/>
    <w:rsid w:val="00F611D9"/>
    <w:rsid w:val="00F77314"/>
    <w:rsid w:val="00F77F94"/>
    <w:rsid w:val="00FA2F01"/>
    <w:rsid w:val="00FC2A74"/>
    <w:rsid w:val="00FD723C"/>
    <w:rsid w:val="00FE02AC"/>
    <w:rsid w:val="00FF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33DE"/>
  <w15:chartTrackingRefBased/>
  <w15:docId w15:val="{E9F894D6-DB73-0D4F-9490-1D3D1A34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82D"/>
    <w:rPr>
      <w:rFonts w:eastAsiaTheme="majorEastAsia" w:cstheme="majorBidi"/>
      <w:color w:val="272727" w:themeColor="text1" w:themeTint="D8"/>
    </w:rPr>
  </w:style>
  <w:style w:type="paragraph" w:styleId="Title">
    <w:name w:val="Title"/>
    <w:basedOn w:val="Normal"/>
    <w:next w:val="Normal"/>
    <w:link w:val="TitleChar"/>
    <w:uiPriority w:val="10"/>
    <w:qFormat/>
    <w:rsid w:val="00434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82D"/>
    <w:pPr>
      <w:spacing w:before="160"/>
      <w:jc w:val="center"/>
    </w:pPr>
    <w:rPr>
      <w:i/>
      <w:iCs/>
      <w:color w:val="404040" w:themeColor="text1" w:themeTint="BF"/>
    </w:rPr>
  </w:style>
  <w:style w:type="character" w:customStyle="1" w:styleId="QuoteChar">
    <w:name w:val="Quote Char"/>
    <w:basedOn w:val="DefaultParagraphFont"/>
    <w:link w:val="Quote"/>
    <w:uiPriority w:val="29"/>
    <w:rsid w:val="0043482D"/>
    <w:rPr>
      <w:i/>
      <w:iCs/>
      <w:color w:val="404040" w:themeColor="text1" w:themeTint="BF"/>
    </w:rPr>
  </w:style>
  <w:style w:type="paragraph" w:styleId="ListParagraph">
    <w:name w:val="List Paragraph"/>
    <w:basedOn w:val="Normal"/>
    <w:uiPriority w:val="34"/>
    <w:qFormat/>
    <w:rsid w:val="0043482D"/>
    <w:pPr>
      <w:ind w:left="720"/>
      <w:contextualSpacing/>
    </w:pPr>
  </w:style>
  <w:style w:type="character" w:styleId="IntenseEmphasis">
    <w:name w:val="Intense Emphasis"/>
    <w:basedOn w:val="DefaultParagraphFont"/>
    <w:uiPriority w:val="21"/>
    <w:qFormat/>
    <w:rsid w:val="0043482D"/>
    <w:rPr>
      <w:i/>
      <w:iCs/>
      <w:color w:val="0F4761" w:themeColor="accent1" w:themeShade="BF"/>
    </w:rPr>
  </w:style>
  <w:style w:type="paragraph" w:styleId="IntenseQuote">
    <w:name w:val="Intense Quote"/>
    <w:basedOn w:val="Normal"/>
    <w:next w:val="Normal"/>
    <w:link w:val="IntenseQuoteChar"/>
    <w:uiPriority w:val="30"/>
    <w:qFormat/>
    <w:rsid w:val="00434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82D"/>
    <w:rPr>
      <w:i/>
      <w:iCs/>
      <w:color w:val="0F4761" w:themeColor="accent1" w:themeShade="BF"/>
    </w:rPr>
  </w:style>
  <w:style w:type="character" w:styleId="IntenseReference">
    <w:name w:val="Intense Reference"/>
    <w:basedOn w:val="DefaultParagraphFont"/>
    <w:uiPriority w:val="32"/>
    <w:qFormat/>
    <w:rsid w:val="0043482D"/>
    <w:rPr>
      <w:b/>
      <w:bCs/>
      <w:smallCaps/>
      <w:color w:val="0F4761" w:themeColor="accent1" w:themeShade="BF"/>
      <w:spacing w:val="5"/>
    </w:rPr>
  </w:style>
  <w:style w:type="paragraph" w:styleId="NormalWeb">
    <w:name w:val="Normal (Web)"/>
    <w:basedOn w:val="Normal"/>
    <w:uiPriority w:val="99"/>
    <w:semiHidden/>
    <w:unhideWhenUsed/>
    <w:rsid w:val="00D11CC3"/>
    <w:rPr>
      <w:rFonts w:ascii="Times New Roman" w:hAnsi="Times New Roman" w:cs="Times New Roman"/>
    </w:rPr>
  </w:style>
  <w:style w:type="character" w:styleId="Hyperlink">
    <w:name w:val="Hyperlink"/>
    <w:basedOn w:val="DefaultParagraphFont"/>
    <w:uiPriority w:val="99"/>
    <w:unhideWhenUsed/>
    <w:rsid w:val="00B21AF9"/>
    <w:rPr>
      <w:color w:val="467886" w:themeColor="hyperlink"/>
      <w:u w:val="single"/>
    </w:rPr>
  </w:style>
  <w:style w:type="character" w:styleId="UnresolvedMention">
    <w:name w:val="Unresolved Mention"/>
    <w:basedOn w:val="DefaultParagraphFont"/>
    <w:uiPriority w:val="99"/>
    <w:semiHidden/>
    <w:unhideWhenUsed/>
    <w:rsid w:val="00B21AF9"/>
    <w:rPr>
      <w:color w:val="605E5C"/>
      <w:shd w:val="clear" w:color="auto" w:fill="E1DFDD"/>
    </w:rPr>
  </w:style>
  <w:style w:type="character" w:styleId="FollowedHyperlink">
    <w:name w:val="FollowedHyperlink"/>
    <w:basedOn w:val="DefaultParagraphFont"/>
    <w:uiPriority w:val="99"/>
    <w:semiHidden/>
    <w:unhideWhenUsed/>
    <w:rsid w:val="00B21A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7749">
      <w:bodyDiv w:val="1"/>
      <w:marLeft w:val="0"/>
      <w:marRight w:val="0"/>
      <w:marTop w:val="0"/>
      <w:marBottom w:val="0"/>
      <w:divBdr>
        <w:top w:val="none" w:sz="0" w:space="0" w:color="auto"/>
        <w:left w:val="none" w:sz="0" w:space="0" w:color="auto"/>
        <w:bottom w:val="none" w:sz="0" w:space="0" w:color="auto"/>
        <w:right w:val="none" w:sz="0" w:space="0" w:color="auto"/>
      </w:divBdr>
    </w:div>
    <w:div w:id="466289189">
      <w:bodyDiv w:val="1"/>
      <w:marLeft w:val="0"/>
      <w:marRight w:val="0"/>
      <w:marTop w:val="0"/>
      <w:marBottom w:val="0"/>
      <w:divBdr>
        <w:top w:val="none" w:sz="0" w:space="0" w:color="auto"/>
        <w:left w:val="none" w:sz="0" w:space="0" w:color="auto"/>
        <w:bottom w:val="none" w:sz="0" w:space="0" w:color="auto"/>
        <w:right w:val="none" w:sz="0" w:space="0" w:color="auto"/>
      </w:divBdr>
    </w:div>
    <w:div w:id="867910719">
      <w:bodyDiv w:val="1"/>
      <w:marLeft w:val="0"/>
      <w:marRight w:val="0"/>
      <w:marTop w:val="0"/>
      <w:marBottom w:val="0"/>
      <w:divBdr>
        <w:top w:val="none" w:sz="0" w:space="0" w:color="auto"/>
        <w:left w:val="none" w:sz="0" w:space="0" w:color="auto"/>
        <w:bottom w:val="none" w:sz="0" w:space="0" w:color="auto"/>
        <w:right w:val="none" w:sz="0" w:space="0" w:color="auto"/>
      </w:divBdr>
    </w:div>
    <w:div w:id="981273721">
      <w:bodyDiv w:val="1"/>
      <w:marLeft w:val="0"/>
      <w:marRight w:val="0"/>
      <w:marTop w:val="0"/>
      <w:marBottom w:val="0"/>
      <w:divBdr>
        <w:top w:val="none" w:sz="0" w:space="0" w:color="auto"/>
        <w:left w:val="none" w:sz="0" w:space="0" w:color="auto"/>
        <w:bottom w:val="none" w:sz="0" w:space="0" w:color="auto"/>
        <w:right w:val="none" w:sz="0" w:space="0" w:color="auto"/>
      </w:divBdr>
    </w:div>
    <w:div w:id="1075853936">
      <w:bodyDiv w:val="1"/>
      <w:marLeft w:val="0"/>
      <w:marRight w:val="0"/>
      <w:marTop w:val="0"/>
      <w:marBottom w:val="0"/>
      <w:divBdr>
        <w:top w:val="none" w:sz="0" w:space="0" w:color="auto"/>
        <w:left w:val="none" w:sz="0" w:space="0" w:color="auto"/>
        <w:bottom w:val="none" w:sz="0" w:space="0" w:color="auto"/>
        <w:right w:val="none" w:sz="0" w:space="0" w:color="auto"/>
      </w:divBdr>
    </w:div>
    <w:div w:id="1094934743">
      <w:bodyDiv w:val="1"/>
      <w:marLeft w:val="0"/>
      <w:marRight w:val="0"/>
      <w:marTop w:val="0"/>
      <w:marBottom w:val="0"/>
      <w:divBdr>
        <w:top w:val="none" w:sz="0" w:space="0" w:color="auto"/>
        <w:left w:val="none" w:sz="0" w:space="0" w:color="auto"/>
        <w:bottom w:val="none" w:sz="0" w:space="0" w:color="auto"/>
        <w:right w:val="none" w:sz="0" w:space="0" w:color="auto"/>
      </w:divBdr>
    </w:div>
    <w:div w:id="1180004761">
      <w:bodyDiv w:val="1"/>
      <w:marLeft w:val="0"/>
      <w:marRight w:val="0"/>
      <w:marTop w:val="0"/>
      <w:marBottom w:val="0"/>
      <w:divBdr>
        <w:top w:val="none" w:sz="0" w:space="0" w:color="auto"/>
        <w:left w:val="none" w:sz="0" w:space="0" w:color="auto"/>
        <w:bottom w:val="none" w:sz="0" w:space="0" w:color="auto"/>
        <w:right w:val="none" w:sz="0" w:space="0" w:color="auto"/>
      </w:divBdr>
    </w:div>
    <w:div w:id="1201700152">
      <w:bodyDiv w:val="1"/>
      <w:marLeft w:val="0"/>
      <w:marRight w:val="0"/>
      <w:marTop w:val="0"/>
      <w:marBottom w:val="0"/>
      <w:divBdr>
        <w:top w:val="none" w:sz="0" w:space="0" w:color="auto"/>
        <w:left w:val="none" w:sz="0" w:space="0" w:color="auto"/>
        <w:bottom w:val="none" w:sz="0" w:space="0" w:color="auto"/>
        <w:right w:val="none" w:sz="0" w:space="0" w:color="auto"/>
      </w:divBdr>
    </w:div>
    <w:div w:id="1279218000">
      <w:bodyDiv w:val="1"/>
      <w:marLeft w:val="0"/>
      <w:marRight w:val="0"/>
      <w:marTop w:val="0"/>
      <w:marBottom w:val="0"/>
      <w:divBdr>
        <w:top w:val="none" w:sz="0" w:space="0" w:color="auto"/>
        <w:left w:val="none" w:sz="0" w:space="0" w:color="auto"/>
        <w:bottom w:val="none" w:sz="0" w:space="0" w:color="auto"/>
        <w:right w:val="none" w:sz="0" w:space="0" w:color="auto"/>
      </w:divBdr>
    </w:div>
    <w:div w:id="212568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chatgpt.com/share/66e5e5c8-496c-800c-8747-8569fa2da2a4"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B4E82-986F-6F45-9E94-5C243622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.~WRD0002</Template>
  <TotalTime>30</TotalTime>
  <Pages>11</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Haozhe</dc:creator>
  <cp:keywords/>
  <dc:description/>
  <cp:lastModifiedBy>Pang, Haozhe</cp:lastModifiedBy>
  <cp:revision>16</cp:revision>
  <dcterms:created xsi:type="dcterms:W3CDTF">2024-09-14T18:14:00Z</dcterms:created>
  <dcterms:modified xsi:type="dcterms:W3CDTF">2024-09-19T21:42:00Z</dcterms:modified>
</cp:coreProperties>
</file>